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53673984"/>
        <w:picture/>
      </w:sdtPr>
      <w:sdtEndPr/>
      <w:sdtContent>
        <w:p w14:paraId="1C4B1C29" w14:textId="1A7F6CDB" w:rsidR="00C730C5" w:rsidRPr="00257567" w:rsidRDefault="00FC0B0D" w:rsidP="00257567">
          <w:pPr>
            <w:jc w:val="center"/>
          </w:pPr>
          <w:r w:rsidRPr="00FC0B0D">
            <w:rPr>
              <w:noProof/>
            </w:rPr>
            <w:drawing>
              <wp:inline distT="0" distB="0" distL="0" distR="0" wp14:anchorId="257FD0EC" wp14:editId="1BBB806C">
                <wp:extent cx="4486275" cy="265485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2466" cy="2658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b/>
          <w:sz w:val="44"/>
          <w:szCs w:val="44"/>
        </w:rPr>
        <w:id w:val="-1503192031"/>
      </w:sdtPr>
      <w:sdtEndPr/>
      <w:sdtContent>
        <w:p w14:paraId="08840DF7" w14:textId="3280D38D" w:rsidR="00C730C5" w:rsidRPr="00DE5162" w:rsidRDefault="007D09DA" w:rsidP="00DE5162">
          <w:pPr>
            <w:jc w:val="center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t>Module 1 Lab: Azure Intro &amp; Azure SQL</w:t>
          </w:r>
        </w:p>
      </w:sdtContent>
    </w:sdt>
    <w:p w14:paraId="4D1871A1" w14:textId="77777777" w:rsidR="00C730C5" w:rsidRDefault="00065B70" w:rsidP="00065B70">
      <w:pPr>
        <w:pStyle w:val="TemplateVersion"/>
      </w:pPr>
      <w:bookmarkStart w:id="0" w:name="OLE_LINK1"/>
      <w:bookmarkStart w:id="1" w:name="OLE_LINK2"/>
      <w:bookmarkStart w:id="2" w:name="OLE_LINK3"/>
      <w:bookmarkStart w:id="3" w:name="OLE_LINK4"/>
      <w:r>
        <w:t>Template Version: 2.0</w:t>
      </w:r>
    </w:p>
    <w:bookmarkEnd w:id="0"/>
    <w:bookmarkEnd w:id="1"/>
    <w:bookmarkEnd w:id="2"/>
    <w:bookmarkEnd w:id="3"/>
    <w:p w14:paraId="6907880C" w14:textId="77777777" w:rsidR="00737B54" w:rsidRDefault="00737B54" w:rsidP="00347B99">
      <w:pPr>
        <w:rPr>
          <w:b/>
        </w:rPr>
      </w:pPr>
    </w:p>
    <w:p w14:paraId="25A9C87D" w14:textId="2750FD06" w:rsidR="00347B99" w:rsidRPr="00CD196D" w:rsidRDefault="00347B99" w:rsidP="00347B99">
      <w:pPr>
        <w:rPr>
          <w:b/>
        </w:rPr>
      </w:pPr>
      <w:r w:rsidRPr="00CD196D">
        <w:rPr>
          <w:b/>
        </w:rPr>
        <w:t>Estimated Time</w:t>
      </w:r>
    </w:p>
    <w:p w14:paraId="7D7D38FA" w14:textId="2B5DB489" w:rsidR="00347B99" w:rsidRDefault="007D09DA" w:rsidP="00347B99">
      <w:r>
        <w:t>45</w:t>
      </w:r>
      <w:r w:rsidR="00347B99">
        <w:t xml:space="preserve"> minutes</w:t>
      </w:r>
    </w:p>
    <w:p w14:paraId="44E3A7CA" w14:textId="77777777" w:rsidR="007D7199" w:rsidRDefault="007D7199" w:rsidP="00347B99"/>
    <w:p w14:paraId="47FFB94B" w14:textId="290BAC98" w:rsidR="00347B99" w:rsidRPr="00CD196D" w:rsidRDefault="00347B99" w:rsidP="00347B99">
      <w:pPr>
        <w:rPr>
          <w:b/>
        </w:rPr>
      </w:pPr>
      <w:r w:rsidRPr="00CD196D">
        <w:rPr>
          <w:b/>
        </w:rPr>
        <w:t>Objectives</w:t>
      </w:r>
    </w:p>
    <w:p w14:paraId="3874506F" w14:textId="77777777" w:rsidR="006354FC" w:rsidRDefault="006354FC" w:rsidP="006354FC">
      <w:r>
        <w:t>At the end of this lab, you will be able to:</w:t>
      </w:r>
    </w:p>
    <w:p w14:paraId="495013CA" w14:textId="5D4507BD" w:rsidR="00323971" w:rsidRDefault="00DD132D" w:rsidP="00323971">
      <w:pPr>
        <w:pStyle w:val="ListParagraph"/>
        <w:numPr>
          <w:ilvl w:val="0"/>
          <w:numId w:val="17"/>
        </w:numPr>
      </w:pPr>
      <w:r>
        <w:t>Understand Subscriptions, Resource Groups, and Resources in the Azure Portal.</w:t>
      </w:r>
    </w:p>
    <w:p w14:paraId="3D833382" w14:textId="7910F759" w:rsidR="00DD132D" w:rsidRDefault="00DD132D" w:rsidP="002110BB">
      <w:pPr>
        <w:pStyle w:val="ListParagraph"/>
        <w:numPr>
          <w:ilvl w:val="0"/>
          <w:numId w:val="17"/>
        </w:numPr>
      </w:pPr>
      <w:r>
        <w:t>Find your resources</w:t>
      </w:r>
      <w:r w:rsidR="0088298F">
        <w:t xml:space="preserve"> and cu</w:t>
      </w:r>
      <w:r>
        <w:t>stomize your Portal.</w:t>
      </w:r>
    </w:p>
    <w:p w14:paraId="6140E782" w14:textId="44EAD283" w:rsidR="00DD132D" w:rsidRDefault="00DD132D" w:rsidP="00323971">
      <w:pPr>
        <w:pStyle w:val="ListParagraph"/>
        <w:numPr>
          <w:ilvl w:val="0"/>
          <w:numId w:val="17"/>
        </w:numPr>
      </w:pPr>
      <w:r>
        <w:t>Deploy an Azure SQL Server and Database.</w:t>
      </w:r>
    </w:p>
    <w:p w14:paraId="7F9AD6A9" w14:textId="6CAD1520" w:rsidR="00DD132D" w:rsidRDefault="00DD132D" w:rsidP="00323971">
      <w:pPr>
        <w:pStyle w:val="ListParagraph"/>
        <w:numPr>
          <w:ilvl w:val="0"/>
          <w:numId w:val="17"/>
        </w:numPr>
      </w:pPr>
      <w:r>
        <w:t xml:space="preserve">Add firewall exceptions to your SQL Server and Database. </w:t>
      </w:r>
    </w:p>
    <w:p w14:paraId="47106A81" w14:textId="6141A18E" w:rsidR="009B4258" w:rsidRDefault="009B4258" w:rsidP="00323971">
      <w:pPr>
        <w:pStyle w:val="ListParagraph"/>
        <w:numPr>
          <w:ilvl w:val="0"/>
          <w:numId w:val="17"/>
        </w:numPr>
      </w:pPr>
      <w:r>
        <w:t>Deploy an Azure Container Registry.</w:t>
      </w:r>
    </w:p>
    <w:p w14:paraId="2DDFBDE5" w14:textId="62DB77B8" w:rsidR="009B4258" w:rsidRDefault="009B4258" w:rsidP="00323971">
      <w:pPr>
        <w:pStyle w:val="ListParagraph"/>
        <w:numPr>
          <w:ilvl w:val="0"/>
          <w:numId w:val="17"/>
        </w:numPr>
      </w:pPr>
      <w:r>
        <w:t xml:space="preserve">Deploy a VSTS account. </w:t>
      </w:r>
    </w:p>
    <w:p w14:paraId="4B46E699" w14:textId="77777777" w:rsidR="000F4FEE" w:rsidRDefault="000F4FEE" w:rsidP="000F4FEE">
      <w:pPr>
        <w:pStyle w:val="ListParagraph"/>
      </w:pPr>
    </w:p>
    <w:p w14:paraId="20141210" w14:textId="77777777" w:rsidR="00347B99" w:rsidRPr="00CD196D" w:rsidRDefault="00347B99" w:rsidP="00347B99">
      <w:pPr>
        <w:rPr>
          <w:b/>
        </w:rPr>
      </w:pPr>
      <w:r w:rsidRPr="00CD196D">
        <w:rPr>
          <w:b/>
        </w:rPr>
        <w:t>Logon Information</w:t>
      </w:r>
    </w:p>
    <w:p w14:paraId="3D05B5F2" w14:textId="42FA2AB9" w:rsidR="00347B99" w:rsidRDefault="000F4FEE" w:rsidP="00347B99">
      <w:r>
        <w:t>Please use the Azure Pass provided to you</w:t>
      </w:r>
      <w:r w:rsidR="00F66B29">
        <w:t xml:space="preserve"> for this lab. </w:t>
      </w:r>
      <w:r w:rsidR="00F16AFC">
        <w:t>Your VM credentials are listed for later use:</w:t>
      </w:r>
    </w:p>
    <w:p w14:paraId="1F21DF5B" w14:textId="2BC333B6" w:rsidR="00347B99" w:rsidRDefault="00433A2E" w:rsidP="00365FDC">
      <w:pPr>
        <w:pStyle w:val="ListParagraph"/>
        <w:numPr>
          <w:ilvl w:val="0"/>
          <w:numId w:val="6"/>
        </w:numPr>
      </w:pPr>
      <w:r>
        <w:t xml:space="preserve">VM </w:t>
      </w:r>
      <w:r w:rsidR="00347B99">
        <w:t xml:space="preserve">Username: </w:t>
      </w:r>
      <w:r>
        <w:t>super</w:t>
      </w:r>
    </w:p>
    <w:p w14:paraId="32133E89" w14:textId="11B1FB35" w:rsidR="009F717C" w:rsidRDefault="0092047B" w:rsidP="0008709A">
      <w:pPr>
        <w:pStyle w:val="ListParagraph"/>
        <w:numPr>
          <w:ilvl w:val="0"/>
          <w:numId w:val="6"/>
        </w:numPr>
      </w:pPr>
      <w:r>
        <w:t xml:space="preserve">VM </w:t>
      </w:r>
      <w:r w:rsidR="00347B99">
        <w:t xml:space="preserve">Password:  </w:t>
      </w:r>
      <w:r w:rsidR="00F66B29">
        <w:t>P@ssw0rd123!</w:t>
      </w:r>
      <w:r w:rsidR="00347B99">
        <w:t xml:space="preserve"> </w:t>
      </w:r>
      <w:r w:rsidR="009F717C">
        <w:br w:type="page"/>
      </w:r>
    </w:p>
    <w:sdt>
      <w:sdtPr>
        <w:rPr>
          <w:rFonts w:asciiTheme="majorHAnsi" w:eastAsiaTheme="minorHAnsi" w:hAnsiTheme="majorHAnsi" w:cstheme="minorBidi"/>
          <w:b w:val="0"/>
          <w:bCs w:val="0"/>
          <w:color w:val="auto"/>
          <w:sz w:val="22"/>
          <w:szCs w:val="22"/>
        </w:rPr>
        <w:id w:val="16722972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52DF12" w14:textId="77777777" w:rsidR="00E32F24" w:rsidRDefault="00E32F24">
          <w:pPr>
            <w:pStyle w:val="TOCHeading"/>
          </w:pPr>
          <w:r>
            <w:t>Table of Contents</w:t>
          </w:r>
        </w:p>
        <w:p w14:paraId="6222285A" w14:textId="30606793" w:rsidR="00FF2231" w:rsidRDefault="00E32F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64472" w:history="1">
            <w:r w:rsidR="00FF2231" w:rsidRPr="00BD6D16">
              <w:rPr>
                <w:rStyle w:val="Hyperlink"/>
                <w:noProof/>
              </w:rPr>
              <w:t xml:space="preserve">Module 1 Lab: Azure Intro and Azure SQL      </w:t>
            </w:r>
            <w:r w:rsidR="00FF2231">
              <w:rPr>
                <w:noProof/>
                <w:webHidden/>
              </w:rPr>
              <w:tab/>
            </w:r>
            <w:r w:rsidR="00FF2231">
              <w:rPr>
                <w:noProof/>
                <w:webHidden/>
              </w:rPr>
              <w:fldChar w:fldCharType="begin"/>
            </w:r>
            <w:r w:rsidR="00FF2231">
              <w:rPr>
                <w:noProof/>
                <w:webHidden/>
              </w:rPr>
              <w:instrText xml:space="preserve"> PAGEREF _Toc523164472 \h </w:instrText>
            </w:r>
            <w:r w:rsidR="00FF2231">
              <w:rPr>
                <w:noProof/>
                <w:webHidden/>
              </w:rPr>
            </w:r>
            <w:r w:rsidR="00FF2231">
              <w:rPr>
                <w:noProof/>
                <w:webHidden/>
              </w:rPr>
              <w:fldChar w:fldCharType="separate"/>
            </w:r>
            <w:r w:rsidR="00FF2231">
              <w:rPr>
                <w:noProof/>
                <w:webHidden/>
              </w:rPr>
              <w:t>3</w:t>
            </w:r>
            <w:r w:rsidR="00FF2231">
              <w:rPr>
                <w:noProof/>
                <w:webHidden/>
              </w:rPr>
              <w:fldChar w:fldCharType="end"/>
            </w:r>
          </w:hyperlink>
        </w:p>
        <w:p w14:paraId="5372F529" w14:textId="4B33B45C" w:rsidR="00FF2231" w:rsidRDefault="00D233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3164473" w:history="1">
            <w:r w:rsidR="00FF2231" w:rsidRPr="00BD6D16">
              <w:rPr>
                <w:rStyle w:val="Hyperlink"/>
                <w:noProof/>
              </w:rPr>
              <w:t>Exercise 1: Azure Initial Walkthrough</w:t>
            </w:r>
            <w:r w:rsidR="00FF2231">
              <w:rPr>
                <w:noProof/>
                <w:webHidden/>
              </w:rPr>
              <w:tab/>
            </w:r>
            <w:r w:rsidR="00FF2231">
              <w:rPr>
                <w:noProof/>
                <w:webHidden/>
              </w:rPr>
              <w:fldChar w:fldCharType="begin"/>
            </w:r>
            <w:r w:rsidR="00FF2231">
              <w:rPr>
                <w:noProof/>
                <w:webHidden/>
              </w:rPr>
              <w:instrText xml:space="preserve"> PAGEREF _Toc523164473 \h </w:instrText>
            </w:r>
            <w:r w:rsidR="00FF2231">
              <w:rPr>
                <w:noProof/>
                <w:webHidden/>
              </w:rPr>
            </w:r>
            <w:r w:rsidR="00FF2231">
              <w:rPr>
                <w:noProof/>
                <w:webHidden/>
              </w:rPr>
              <w:fldChar w:fldCharType="separate"/>
            </w:r>
            <w:r w:rsidR="00FF2231">
              <w:rPr>
                <w:noProof/>
                <w:webHidden/>
              </w:rPr>
              <w:t>3</w:t>
            </w:r>
            <w:r w:rsidR="00FF2231">
              <w:rPr>
                <w:noProof/>
                <w:webHidden/>
              </w:rPr>
              <w:fldChar w:fldCharType="end"/>
            </w:r>
          </w:hyperlink>
        </w:p>
        <w:p w14:paraId="7C341862" w14:textId="27210D7F" w:rsidR="00FF2231" w:rsidRDefault="00D233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3164474" w:history="1">
            <w:r w:rsidR="00FF2231" w:rsidRPr="00BD6D16">
              <w:rPr>
                <w:rStyle w:val="Hyperlink"/>
                <w:noProof/>
              </w:rPr>
              <w:t>Exercise 2: Create an Azure SQL Server and Database Resource</w:t>
            </w:r>
            <w:r w:rsidR="00FF2231">
              <w:rPr>
                <w:noProof/>
                <w:webHidden/>
              </w:rPr>
              <w:tab/>
            </w:r>
            <w:r w:rsidR="00FF2231">
              <w:rPr>
                <w:noProof/>
                <w:webHidden/>
              </w:rPr>
              <w:fldChar w:fldCharType="begin"/>
            </w:r>
            <w:r w:rsidR="00FF2231">
              <w:rPr>
                <w:noProof/>
                <w:webHidden/>
              </w:rPr>
              <w:instrText xml:space="preserve"> PAGEREF _Toc523164474 \h </w:instrText>
            </w:r>
            <w:r w:rsidR="00FF2231">
              <w:rPr>
                <w:noProof/>
                <w:webHidden/>
              </w:rPr>
            </w:r>
            <w:r w:rsidR="00FF2231">
              <w:rPr>
                <w:noProof/>
                <w:webHidden/>
              </w:rPr>
              <w:fldChar w:fldCharType="separate"/>
            </w:r>
            <w:r w:rsidR="00FF2231">
              <w:rPr>
                <w:noProof/>
                <w:webHidden/>
              </w:rPr>
              <w:t>5</w:t>
            </w:r>
            <w:r w:rsidR="00FF2231">
              <w:rPr>
                <w:noProof/>
                <w:webHidden/>
              </w:rPr>
              <w:fldChar w:fldCharType="end"/>
            </w:r>
          </w:hyperlink>
        </w:p>
        <w:p w14:paraId="7598566B" w14:textId="5C1354B0" w:rsidR="00FF2231" w:rsidRDefault="00D233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3164475" w:history="1">
            <w:r w:rsidR="00FF2231" w:rsidRPr="00BD6D16">
              <w:rPr>
                <w:rStyle w:val="Hyperlink"/>
                <w:noProof/>
              </w:rPr>
              <w:t>Exercise 3: Create a Firewall exception &amp; Test connection with SSMS</w:t>
            </w:r>
            <w:r w:rsidR="00FF2231">
              <w:rPr>
                <w:noProof/>
                <w:webHidden/>
              </w:rPr>
              <w:tab/>
            </w:r>
            <w:r w:rsidR="00FF2231">
              <w:rPr>
                <w:noProof/>
                <w:webHidden/>
              </w:rPr>
              <w:fldChar w:fldCharType="begin"/>
            </w:r>
            <w:r w:rsidR="00FF2231">
              <w:rPr>
                <w:noProof/>
                <w:webHidden/>
              </w:rPr>
              <w:instrText xml:space="preserve"> PAGEREF _Toc523164475 \h </w:instrText>
            </w:r>
            <w:r w:rsidR="00FF2231">
              <w:rPr>
                <w:noProof/>
                <w:webHidden/>
              </w:rPr>
            </w:r>
            <w:r w:rsidR="00FF2231">
              <w:rPr>
                <w:noProof/>
                <w:webHidden/>
              </w:rPr>
              <w:fldChar w:fldCharType="separate"/>
            </w:r>
            <w:r w:rsidR="00FF2231">
              <w:rPr>
                <w:noProof/>
                <w:webHidden/>
              </w:rPr>
              <w:t>9</w:t>
            </w:r>
            <w:r w:rsidR="00FF2231">
              <w:rPr>
                <w:noProof/>
                <w:webHidden/>
              </w:rPr>
              <w:fldChar w:fldCharType="end"/>
            </w:r>
          </w:hyperlink>
        </w:p>
        <w:p w14:paraId="70383995" w14:textId="302BD66A" w:rsidR="00FF2231" w:rsidRDefault="00D233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3164476" w:history="1">
            <w:r w:rsidR="00FF2231" w:rsidRPr="00BD6D16">
              <w:rPr>
                <w:rStyle w:val="Hyperlink"/>
                <w:noProof/>
              </w:rPr>
              <w:t>Exercise 4: Create an Azure Container Registry (Setup for future lab)</w:t>
            </w:r>
            <w:r w:rsidR="00FF2231">
              <w:rPr>
                <w:noProof/>
                <w:webHidden/>
              </w:rPr>
              <w:tab/>
            </w:r>
            <w:r w:rsidR="00FF2231">
              <w:rPr>
                <w:noProof/>
                <w:webHidden/>
              </w:rPr>
              <w:fldChar w:fldCharType="begin"/>
            </w:r>
            <w:r w:rsidR="00FF2231">
              <w:rPr>
                <w:noProof/>
                <w:webHidden/>
              </w:rPr>
              <w:instrText xml:space="preserve"> PAGEREF _Toc523164476 \h </w:instrText>
            </w:r>
            <w:r w:rsidR="00FF2231">
              <w:rPr>
                <w:noProof/>
                <w:webHidden/>
              </w:rPr>
            </w:r>
            <w:r w:rsidR="00FF2231">
              <w:rPr>
                <w:noProof/>
                <w:webHidden/>
              </w:rPr>
              <w:fldChar w:fldCharType="separate"/>
            </w:r>
            <w:r w:rsidR="00FF2231">
              <w:rPr>
                <w:noProof/>
                <w:webHidden/>
              </w:rPr>
              <w:t>12</w:t>
            </w:r>
            <w:r w:rsidR="00FF2231">
              <w:rPr>
                <w:noProof/>
                <w:webHidden/>
              </w:rPr>
              <w:fldChar w:fldCharType="end"/>
            </w:r>
          </w:hyperlink>
        </w:p>
        <w:p w14:paraId="38060CEE" w14:textId="04D6E277" w:rsidR="00FF2231" w:rsidRDefault="00D233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3164477" w:history="1">
            <w:r w:rsidR="00FF2231" w:rsidRPr="00BD6D16">
              <w:rPr>
                <w:rStyle w:val="Hyperlink"/>
                <w:noProof/>
              </w:rPr>
              <w:t>Exercise 5: Create a VSTS account (Setup for future lab)</w:t>
            </w:r>
            <w:r w:rsidR="00FF2231">
              <w:rPr>
                <w:noProof/>
                <w:webHidden/>
              </w:rPr>
              <w:tab/>
            </w:r>
            <w:r w:rsidR="00FF2231">
              <w:rPr>
                <w:noProof/>
                <w:webHidden/>
              </w:rPr>
              <w:fldChar w:fldCharType="begin"/>
            </w:r>
            <w:r w:rsidR="00FF2231">
              <w:rPr>
                <w:noProof/>
                <w:webHidden/>
              </w:rPr>
              <w:instrText xml:space="preserve"> PAGEREF _Toc523164477 \h </w:instrText>
            </w:r>
            <w:r w:rsidR="00FF2231">
              <w:rPr>
                <w:noProof/>
                <w:webHidden/>
              </w:rPr>
            </w:r>
            <w:r w:rsidR="00FF2231">
              <w:rPr>
                <w:noProof/>
                <w:webHidden/>
              </w:rPr>
              <w:fldChar w:fldCharType="separate"/>
            </w:r>
            <w:r w:rsidR="00FF2231">
              <w:rPr>
                <w:noProof/>
                <w:webHidden/>
              </w:rPr>
              <w:t>13</w:t>
            </w:r>
            <w:r w:rsidR="00FF2231">
              <w:rPr>
                <w:noProof/>
                <w:webHidden/>
              </w:rPr>
              <w:fldChar w:fldCharType="end"/>
            </w:r>
          </w:hyperlink>
        </w:p>
        <w:p w14:paraId="71B12517" w14:textId="5AA40A0B" w:rsidR="00500E48" w:rsidRDefault="00E32F24">
          <w:r>
            <w:rPr>
              <w:b/>
              <w:bCs/>
              <w:noProof/>
            </w:rPr>
            <w:fldChar w:fldCharType="end"/>
          </w:r>
        </w:p>
      </w:sdtContent>
    </w:sdt>
    <w:p w14:paraId="33E8D4DF" w14:textId="77777777" w:rsidR="00500E48" w:rsidRPr="00500E48" w:rsidRDefault="00500E48" w:rsidP="00500E48"/>
    <w:p w14:paraId="063B500C" w14:textId="77777777" w:rsidR="00500E48" w:rsidRPr="00500E48" w:rsidRDefault="00500E48" w:rsidP="00500E48"/>
    <w:p w14:paraId="2C7A9874" w14:textId="77777777" w:rsidR="00500E48" w:rsidRPr="00500E48" w:rsidRDefault="00500E48" w:rsidP="00500E48"/>
    <w:p w14:paraId="7637678A" w14:textId="77777777" w:rsidR="00500E48" w:rsidRPr="00500E48" w:rsidRDefault="00500E48" w:rsidP="00500E48"/>
    <w:p w14:paraId="468C0B53" w14:textId="77777777" w:rsidR="00E32F24" w:rsidRPr="00500E48" w:rsidRDefault="00500E48" w:rsidP="00500E48">
      <w:pPr>
        <w:tabs>
          <w:tab w:val="left" w:pos="1104"/>
        </w:tabs>
      </w:pPr>
      <w:r>
        <w:tab/>
      </w:r>
    </w:p>
    <w:p w14:paraId="059B421A" w14:textId="79108FCF" w:rsidR="009F717C" w:rsidRDefault="00052400" w:rsidP="0080336C">
      <w:pPr>
        <w:pStyle w:val="LabTitle"/>
      </w:pPr>
      <w:bookmarkStart w:id="4" w:name="_Toc523164472"/>
      <w:r>
        <w:rPr>
          <w:sz w:val="36"/>
          <w:szCs w:val="36"/>
        </w:rPr>
        <w:lastRenderedPageBreak/>
        <w:t xml:space="preserve">Module 1 </w:t>
      </w:r>
      <w:r w:rsidR="00C874C6">
        <w:rPr>
          <w:sz w:val="36"/>
          <w:szCs w:val="36"/>
        </w:rPr>
        <w:t>Lab</w:t>
      </w:r>
      <w:r w:rsidR="009F717C" w:rsidRPr="00156232">
        <w:rPr>
          <w:sz w:val="36"/>
          <w:szCs w:val="36"/>
        </w:rPr>
        <w:t xml:space="preserve">: </w:t>
      </w:r>
      <w:r>
        <w:rPr>
          <w:sz w:val="36"/>
          <w:szCs w:val="36"/>
        </w:rPr>
        <w:t>Azure Intro and Azure SQL</w:t>
      </w:r>
      <w:r w:rsidR="00766ADE" w:rsidRPr="00766ADE">
        <w:t xml:space="preserve"> </w:t>
      </w:r>
      <w:sdt>
        <w:sdtPr>
          <w:id w:val="-1575122883"/>
          <w:showingPlcHdr/>
        </w:sdtPr>
        <w:sdtEndPr/>
        <w:sdtContent>
          <w:r w:rsidR="003F10AE">
            <w:t xml:space="preserve">     </w:t>
          </w:r>
        </w:sdtContent>
      </w:sdt>
      <w:bookmarkEnd w:id="4"/>
    </w:p>
    <w:p w14:paraId="2BD8545D" w14:textId="5C27E1DB" w:rsidR="00766301" w:rsidRDefault="00766301" w:rsidP="00766301">
      <w:pPr>
        <w:pStyle w:val="ExerciseHeading"/>
      </w:pPr>
      <w:bookmarkStart w:id="5" w:name="_Toc523164473"/>
      <w:r>
        <w:t xml:space="preserve">Exercise 1: </w:t>
      </w:r>
      <w:r w:rsidR="003C51DD">
        <w:t xml:space="preserve">Azure </w:t>
      </w:r>
      <w:r w:rsidR="002F4C88">
        <w:t>Initial Walkthrough</w:t>
      </w:r>
      <w:bookmarkEnd w:id="5"/>
    </w:p>
    <w:p w14:paraId="252945E9" w14:textId="4C32E504" w:rsidR="00766301" w:rsidRDefault="00766301" w:rsidP="00766301">
      <w:pPr>
        <w:pStyle w:val="ExerciseScenerio"/>
      </w:pPr>
      <w:r>
        <w:t xml:space="preserve">This exercise shows how to use </w:t>
      </w:r>
      <w:r w:rsidR="00E15E9D">
        <w:t xml:space="preserve">your Azure account. </w:t>
      </w:r>
    </w:p>
    <w:p w14:paraId="3B6BB21E" w14:textId="77777777" w:rsidR="00766301" w:rsidRPr="00B00779" w:rsidRDefault="00766301" w:rsidP="00766301">
      <w:pPr>
        <w:pStyle w:val="TaskHeading"/>
      </w:pPr>
      <w:r w:rsidRPr="00B00779">
        <w:t>Tasks</w:t>
      </w:r>
    </w:p>
    <w:p w14:paraId="2D9D04C3" w14:textId="6FB1B497" w:rsidR="00766301" w:rsidRPr="003044E0" w:rsidRDefault="00FC0B0D" w:rsidP="00766301">
      <w:pPr>
        <w:pStyle w:val="TaskName"/>
        <w:numPr>
          <w:ilvl w:val="0"/>
          <w:numId w:val="5"/>
        </w:numPr>
      </w:pPr>
      <w:r>
        <w:t>Login to the Azure Portal</w:t>
      </w:r>
    </w:p>
    <w:p w14:paraId="06177D15" w14:textId="6A123CB0" w:rsidR="00934DF4" w:rsidRDefault="00934DF4" w:rsidP="00934DF4">
      <w:pPr>
        <w:pStyle w:val="TaskDetail"/>
        <w:numPr>
          <w:ilvl w:val="0"/>
          <w:numId w:val="19"/>
        </w:numPr>
      </w:pPr>
      <w:r>
        <w:t xml:space="preserve">Open a Chrome Incognito or Edge/IE InPrivate browsing window. </w:t>
      </w:r>
      <w:r w:rsidR="00C22615">
        <w:t xml:space="preserve">You should continue to use this to prevent </w:t>
      </w:r>
      <w:r w:rsidR="00E05D71">
        <w:t xml:space="preserve">mixing with your work login to the Portal. </w:t>
      </w:r>
    </w:p>
    <w:p w14:paraId="7BCC7AD6" w14:textId="709E5B0A" w:rsidR="00766301" w:rsidRDefault="00FC0B0D" w:rsidP="00934DF4">
      <w:pPr>
        <w:pStyle w:val="TaskDetail"/>
        <w:numPr>
          <w:ilvl w:val="0"/>
          <w:numId w:val="19"/>
        </w:numPr>
      </w:pPr>
      <w:r>
        <w:t xml:space="preserve">Navigate to the Azure Portal at </w:t>
      </w:r>
      <w:hyperlink r:id="rId13" w:history="1">
        <w:r w:rsidRPr="00892F20">
          <w:rPr>
            <w:rStyle w:val="Hyperlink"/>
          </w:rPr>
          <w:t>http://portal.azure.com</w:t>
        </w:r>
      </w:hyperlink>
      <w:r>
        <w:t xml:space="preserve"> and login with your Azure Pass account associated with a personal Outlook email address. </w:t>
      </w:r>
    </w:p>
    <w:p w14:paraId="37719912" w14:textId="634FE824" w:rsidR="00FC0B0D" w:rsidRPr="003044E0" w:rsidRDefault="001E7C2A" w:rsidP="00FC0B0D">
      <w:pPr>
        <w:pStyle w:val="TaskName"/>
        <w:numPr>
          <w:ilvl w:val="0"/>
          <w:numId w:val="5"/>
        </w:numPr>
      </w:pPr>
      <w:r>
        <w:t>Browse the Marketplace and Add Favorites</w:t>
      </w:r>
    </w:p>
    <w:p w14:paraId="0B75F0F2" w14:textId="306FB018" w:rsidR="001E7C2A" w:rsidRDefault="001E7C2A" w:rsidP="001E7C2A">
      <w:pPr>
        <w:pStyle w:val="TaskDetail"/>
        <w:numPr>
          <w:ilvl w:val="0"/>
          <w:numId w:val="22"/>
        </w:numPr>
      </w:pPr>
      <w:r>
        <w:t>Click on All services</w:t>
      </w:r>
    </w:p>
    <w:p w14:paraId="47C36029" w14:textId="33AED345" w:rsidR="00256E92" w:rsidRDefault="00256E92" w:rsidP="00256E92">
      <w:pPr>
        <w:pStyle w:val="TaskDetail"/>
        <w:numPr>
          <w:ilvl w:val="1"/>
          <w:numId w:val="22"/>
        </w:numPr>
      </w:pPr>
      <w:r>
        <w:rPr>
          <w:noProof/>
        </w:rPr>
        <w:drawing>
          <wp:inline distT="0" distB="0" distL="0" distR="0" wp14:anchorId="54EBD219" wp14:editId="7D971DE3">
            <wp:extent cx="1345911" cy="14760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8574" cy="14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64C6" w14:textId="2B68C678" w:rsidR="001E7C2A" w:rsidRDefault="001E7C2A" w:rsidP="001E7C2A">
      <w:pPr>
        <w:pStyle w:val="TaskDetail"/>
        <w:numPr>
          <w:ilvl w:val="0"/>
          <w:numId w:val="22"/>
        </w:numPr>
      </w:pPr>
      <w:r>
        <w:t>Browse the available resources that you can deploy</w:t>
      </w:r>
    </w:p>
    <w:p w14:paraId="6D92A310" w14:textId="60C339CB" w:rsidR="001E7C2A" w:rsidRDefault="001E7C2A" w:rsidP="001E7C2A">
      <w:pPr>
        <w:pStyle w:val="TaskDetail"/>
        <w:numPr>
          <w:ilvl w:val="0"/>
          <w:numId w:val="22"/>
        </w:numPr>
      </w:pPr>
      <w:r>
        <w:t>Find and Star the following resource types:</w:t>
      </w:r>
    </w:p>
    <w:p w14:paraId="3C8CFFFB" w14:textId="063BF438" w:rsidR="001E7C2A" w:rsidRDefault="001E7C2A" w:rsidP="001E7C2A">
      <w:pPr>
        <w:pStyle w:val="TaskDetail"/>
        <w:numPr>
          <w:ilvl w:val="1"/>
          <w:numId w:val="22"/>
        </w:numPr>
      </w:pPr>
      <w:r>
        <w:t>Kubernetes Services</w:t>
      </w:r>
    </w:p>
    <w:p w14:paraId="6A79F0E7" w14:textId="743FA51D" w:rsidR="001E7C2A" w:rsidRDefault="001E7C2A" w:rsidP="001E7C2A">
      <w:pPr>
        <w:pStyle w:val="TaskDetail"/>
        <w:numPr>
          <w:ilvl w:val="1"/>
          <w:numId w:val="22"/>
        </w:numPr>
      </w:pPr>
      <w:r>
        <w:t>Container Registries</w:t>
      </w:r>
    </w:p>
    <w:p w14:paraId="379264B1" w14:textId="06B0F1F3" w:rsidR="001E7C2A" w:rsidRDefault="001E7C2A" w:rsidP="001E7C2A">
      <w:pPr>
        <w:pStyle w:val="TaskDetail"/>
        <w:numPr>
          <w:ilvl w:val="1"/>
          <w:numId w:val="22"/>
        </w:numPr>
      </w:pPr>
      <w:r>
        <w:t>Team Services Administration</w:t>
      </w:r>
    </w:p>
    <w:p w14:paraId="4D3EB0E6" w14:textId="146965E8" w:rsidR="00256E92" w:rsidRDefault="00256E92" w:rsidP="00256E92">
      <w:pPr>
        <w:pStyle w:val="TaskDetail"/>
        <w:numPr>
          <w:ilvl w:val="0"/>
          <w:numId w:val="22"/>
        </w:numPr>
      </w:pPr>
      <w:r>
        <w:t>Try dragging and dropping your favorites into a different order:</w:t>
      </w:r>
    </w:p>
    <w:p w14:paraId="2A773A38" w14:textId="6791CEFD" w:rsidR="00256E92" w:rsidRDefault="00256E92" w:rsidP="00256E92">
      <w:pPr>
        <w:pStyle w:val="TaskDetail"/>
        <w:numPr>
          <w:ilvl w:val="1"/>
          <w:numId w:val="22"/>
        </w:numPr>
      </w:pPr>
      <w:r>
        <w:rPr>
          <w:noProof/>
        </w:rPr>
        <w:drawing>
          <wp:inline distT="0" distB="0" distL="0" distR="0" wp14:anchorId="71A4A75D" wp14:editId="2D61761D">
            <wp:extent cx="1514178" cy="1756800"/>
            <wp:effectExtent l="0" t="0" r="0" b="0"/>
            <wp:docPr id="8" name="Picture 8" descr="C:\Users\crtenn\AppData\Local\Temp\SNAGHTMLcdc4c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tenn\AppData\Local\Temp\SNAGHTMLcdc4c3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409" cy="177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CC80" w14:textId="532AFC35" w:rsidR="001E7C2A" w:rsidRPr="001E7C2A" w:rsidRDefault="001E7C2A" w:rsidP="001E7C2A">
      <w:pPr>
        <w:numPr>
          <w:ilvl w:val="0"/>
          <w:numId w:val="5"/>
        </w:numPr>
        <w:spacing w:after="120"/>
        <w:ind w:right="144"/>
        <w:rPr>
          <w:b/>
          <w:color w:val="000000"/>
        </w:rPr>
      </w:pPr>
      <w:r>
        <w:rPr>
          <w:b/>
          <w:color w:val="000000"/>
        </w:rPr>
        <w:lastRenderedPageBreak/>
        <w:t>Setup Portal Settings</w:t>
      </w:r>
      <w:r w:rsidR="00256E92">
        <w:rPr>
          <w:b/>
          <w:color w:val="000000"/>
        </w:rPr>
        <w:t xml:space="preserve"> and Guided Tour</w:t>
      </w:r>
    </w:p>
    <w:p w14:paraId="4482C0AE" w14:textId="55CC8FE2" w:rsidR="00256E92" w:rsidRDefault="00256E92" w:rsidP="001E7C2A">
      <w:pPr>
        <w:numPr>
          <w:ilvl w:val="0"/>
          <w:numId w:val="23"/>
        </w:numPr>
        <w:spacing w:after="120"/>
        <w:ind w:right="144"/>
        <w:rPr>
          <w:color w:val="000000"/>
        </w:rPr>
      </w:pPr>
      <w:r>
        <w:rPr>
          <w:color w:val="000000"/>
        </w:rPr>
        <w:t xml:space="preserve">On the top right of the Portal, click on the Settings gear. </w:t>
      </w:r>
    </w:p>
    <w:p w14:paraId="23B8AB64" w14:textId="2CC643C3" w:rsidR="00256E92" w:rsidRDefault="00256E92" w:rsidP="00256E92">
      <w:pPr>
        <w:numPr>
          <w:ilvl w:val="1"/>
          <w:numId w:val="23"/>
        </w:numPr>
        <w:spacing w:after="120"/>
        <w:ind w:right="144"/>
        <w:rPr>
          <w:color w:val="000000"/>
        </w:rPr>
      </w:pPr>
      <w:r>
        <w:rPr>
          <w:noProof/>
        </w:rPr>
        <w:drawing>
          <wp:inline distT="0" distB="0" distL="0" distR="0" wp14:anchorId="4D224F3B" wp14:editId="476EE39F">
            <wp:extent cx="2023200" cy="30875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161" cy="309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858F" w14:textId="12907970" w:rsidR="001E7C2A" w:rsidRPr="001E7C2A" w:rsidRDefault="00256E92" w:rsidP="000F474B">
      <w:pPr>
        <w:numPr>
          <w:ilvl w:val="0"/>
          <w:numId w:val="23"/>
        </w:numPr>
        <w:spacing w:after="120"/>
        <w:ind w:right="144"/>
        <w:rPr>
          <w:color w:val="000000"/>
        </w:rPr>
      </w:pPr>
      <w:r>
        <w:rPr>
          <w:color w:val="000000"/>
        </w:rPr>
        <w:t xml:space="preserve">Try changing colors around </w:t>
      </w:r>
    </w:p>
    <w:p w14:paraId="1C0A0BCD" w14:textId="7DF88785" w:rsidR="00FC0B0D" w:rsidRDefault="00256E92" w:rsidP="001E7C2A">
      <w:pPr>
        <w:pStyle w:val="TaskDetail"/>
        <w:numPr>
          <w:ilvl w:val="0"/>
          <w:numId w:val="23"/>
        </w:numPr>
      </w:pPr>
      <w:r>
        <w:t>Now click on the “?” icon</w:t>
      </w:r>
    </w:p>
    <w:p w14:paraId="4273E91C" w14:textId="31A751EB" w:rsidR="00256E92" w:rsidRDefault="00256E92" w:rsidP="001E7C2A">
      <w:pPr>
        <w:pStyle w:val="TaskDetail"/>
        <w:numPr>
          <w:ilvl w:val="0"/>
          <w:numId w:val="23"/>
        </w:numPr>
      </w:pPr>
      <w:r>
        <w:t>Click “Launch Guided Tour”</w:t>
      </w:r>
    </w:p>
    <w:p w14:paraId="2D89EC7C" w14:textId="7AFE6196" w:rsidR="00256E92" w:rsidRDefault="00256E92" w:rsidP="00256E92">
      <w:pPr>
        <w:pStyle w:val="TaskDetail"/>
        <w:numPr>
          <w:ilvl w:val="1"/>
          <w:numId w:val="23"/>
        </w:numPr>
      </w:pPr>
      <w:r>
        <w:rPr>
          <w:noProof/>
        </w:rPr>
        <w:drawing>
          <wp:inline distT="0" distB="0" distL="0" distR="0" wp14:anchorId="126CD2B7" wp14:editId="606A63FF">
            <wp:extent cx="2829600" cy="1956094"/>
            <wp:effectExtent l="0" t="0" r="889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2005" cy="197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AC32" w14:textId="7502B751" w:rsidR="00256E92" w:rsidRDefault="00256E92" w:rsidP="00256E92">
      <w:pPr>
        <w:pStyle w:val="TaskDetail"/>
        <w:numPr>
          <w:ilvl w:val="0"/>
          <w:numId w:val="23"/>
        </w:numPr>
      </w:pPr>
      <w:r>
        <w:t>Now, click Keyboard Shortcuts</w:t>
      </w:r>
      <w:r w:rsidR="00B854D8">
        <w:t xml:space="preserve"> under the “?” icon</w:t>
      </w:r>
      <w:r>
        <w:t xml:space="preserve">. </w:t>
      </w:r>
    </w:p>
    <w:p w14:paraId="764902BF" w14:textId="77777777" w:rsidR="00B854D8" w:rsidRDefault="00B854D8" w:rsidP="00B854D8">
      <w:pPr>
        <w:pStyle w:val="TaskDetail"/>
        <w:numPr>
          <w:ilvl w:val="1"/>
          <w:numId w:val="23"/>
        </w:numPr>
      </w:pPr>
      <w:r>
        <w:rPr>
          <w:noProof/>
        </w:rPr>
        <w:lastRenderedPageBreak/>
        <w:drawing>
          <wp:inline distT="0" distB="0" distL="0" distR="0" wp14:anchorId="5BFD63A4" wp14:editId="65FD7A35">
            <wp:extent cx="2937600" cy="203075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6658" cy="20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49C1" w14:textId="077AE1D2" w:rsidR="00B854D8" w:rsidRDefault="00B854D8" w:rsidP="00B854D8">
      <w:pPr>
        <w:pStyle w:val="TaskDetail"/>
        <w:numPr>
          <w:ilvl w:val="0"/>
          <w:numId w:val="23"/>
        </w:numPr>
      </w:pPr>
      <w:r>
        <w:t xml:space="preserve">Test out a few of the shortcuts.  You must Hold down the first button, then press the second. For example, “G+D” means hold down G </w:t>
      </w:r>
      <w:proofErr w:type="gramStart"/>
      <w:r>
        <w:t>and also</w:t>
      </w:r>
      <w:proofErr w:type="gramEnd"/>
      <w:r>
        <w:t xml:space="preserve"> press D while still holding G. </w:t>
      </w:r>
    </w:p>
    <w:p w14:paraId="6E916750" w14:textId="77777777" w:rsidR="00766301" w:rsidRPr="00B00779" w:rsidRDefault="00766301" w:rsidP="00766301">
      <w:pPr>
        <w:pStyle w:val="CompletionMessage"/>
      </w:pPr>
      <w:r>
        <w:t>Exercise 1 has been completed</w:t>
      </w:r>
    </w:p>
    <w:p w14:paraId="5B3566C4" w14:textId="767BB225" w:rsidR="0065544E" w:rsidRDefault="0065544E" w:rsidP="0065544E">
      <w:pPr>
        <w:pStyle w:val="ExerciseHeading"/>
      </w:pPr>
      <w:bookmarkStart w:id="6" w:name="_Toc523164474"/>
      <w:r>
        <w:t xml:space="preserve">Exercise </w:t>
      </w:r>
      <w:r w:rsidR="00766301">
        <w:t>2</w:t>
      </w:r>
      <w:r>
        <w:t xml:space="preserve">: </w:t>
      </w:r>
      <w:r w:rsidR="007643E7">
        <w:t xml:space="preserve">Create an Azure SQL Server </w:t>
      </w:r>
      <w:r w:rsidR="00CB791B">
        <w:t xml:space="preserve">and Database </w:t>
      </w:r>
      <w:r w:rsidR="007643E7">
        <w:t>Resource</w:t>
      </w:r>
      <w:bookmarkEnd w:id="6"/>
    </w:p>
    <w:p w14:paraId="61FC3852" w14:textId="77777777" w:rsidR="0065544E" w:rsidRPr="00B00779" w:rsidRDefault="0065544E" w:rsidP="0065544E">
      <w:pPr>
        <w:pStyle w:val="TaskHeading"/>
      </w:pPr>
      <w:r w:rsidRPr="00B00779">
        <w:t>Tasks</w:t>
      </w:r>
    </w:p>
    <w:p w14:paraId="24098AC4" w14:textId="1C55FA0D" w:rsidR="00766301" w:rsidRPr="003044E0" w:rsidRDefault="00EF7A6A" w:rsidP="00B65763">
      <w:pPr>
        <w:pStyle w:val="TaskName"/>
        <w:numPr>
          <w:ilvl w:val="0"/>
          <w:numId w:val="8"/>
        </w:numPr>
      </w:pPr>
      <w:r>
        <w:t>Create an Azure SQL Server</w:t>
      </w:r>
    </w:p>
    <w:p w14:paraId="1D1D470A" w14:textId="0537986A" w:rsidR="00766301" w:rsidRDefault="00EF7A6A" w:rsidP="00EF7A6A">
      <w:pPr>
        <w:pStyle w:val="TaskDetail"/>
        <w:numPr>
          <w:ilvl w:val="0"/>
          <w:numId w:val="24"/>
        </w:numPr>
      </w:pPr>
      <w:r>
        <w:t>Click Create a Resource on the left navigation menu.</w:t>
      </w:r>
    </w:p>
    <w:p w14:paraId="384F1767" w14:textId="6FCF7B95" w:rsidR="00EF7A6A" w:rsidRDefault="00EF7A6A" w:rsidP="00EF7A6A">
      <w:pPr>
        <w:pStyle w:val="TaskDetail"/>
        <w:numPr>
          <w:ilvl w:val="0"/>
          <w:numId w:val="24"/>
        </w:numPr>
      </w:pPr>
      <w:r>
        <w:t>Search for “SQL Database”</w:t>
      </w:r>
      <w:r w:rsidR="00983B6D">
        <w:t>.</w:t>
      </w:r>
    </w:p>
    <w:p w14:paraId="6FA6B983" w14:textId="7FA1F065" w:rsidR="00EF7A6A" w:rsidRDefault="00C41003" w:rsidP="00EF7A6A">
      <w:pPr>
        <w:pStyle w:val="TaskDetail"/>
        <w:numPr>
          <w:ilvl w:val="0"/>
          <w:numId w:val="24"/>
        </w:numPr>
      </w:pPr>
      <w:r>
        <w:t>Click Create</w:t>
      </w:r>
      <w:r w:rsidR="00983B6D">
        <w:t>.</w:t>
      </w:r>
    </w:p>
    <w:p w14:paraId="029059F1" w14:textId="1194047D" w:rsidR="00983B6D" w:rsidRDefault="00983B6D" w:rsidP="00EF7A6A">
      <w:pPr>
        <w:pStyle w:val="TaskDetail"/>
        <w:numPr>
          <w:ilvl w:val="0"/>
          <w:numId w:val="24"/>
        </w:numPr>
      </w:pPr>
      <w:r>
        <w:t xml:space="preserve">First, click on Server: </w:t>
      </w:r>
    </w:p>
    <w:p w14:paraId="767CE714" w14:textId="58C240AB" w:rsidR="00983B6D" w:rsidRDefault="00983B6D" w:rsidP="00983B6D">
      <w:pPr>
        <w:pStyle w:val="TaskDetail"/>
        <w:numPr>
          <w:ilvl w:val="1"/>
          <w:numId w:val="24"/>
        </w:numPr>
      </w:pPr>
      <w:r>
        <w:rPr>
          <w:noProof/>
        </w:rPr>
        <w:drawing>
          <wp:inline distT="0" distB="0" distL="0" distR="0" wp14:anchorId="2F37D7B5" wp14:editId="278574CF">
            <wp:extent cx="2145600" cy="2645870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3564" cy="265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D006" w14:textId="45DEEF2F" w:rsidR="00983B6D" w:rsidRDefault="00983B6D" w:rsidP="00EF7A6A">
      <w:pPr>
        <w:pStyle w:val="TaskDetail"/>
        <w:numPr>
          <w:ilvl w:val="0"/>
          <w:numId w:val="24"/>
        </w:numPr>
      </w:pPr>
      <w:r>
        <w:t>Click “Create a new server”</w:t>
      </w:r>
    </w:p>
    <w:p w14:paraId="148AAA94" w14:textId="24069919" w:rsidR="00983B6D" w:rsidRDefault="00983B6D" w:rsidP="00983B6D">
      <w:pPr>
        <w:pStyle w:val="TaskDetail"/>
        <w:numPr>
          <w:ilvl w:val="1"/>
          <w:numId w:val="24"/>
        </w:numPr>
      </w:pPr>
      <w:r>
        <w:rPr>
          <w:noProof/>
        </w:rPr>
        <w:lastRenderedPageBreak/>
        <w:drawing>
          <wp:inline distT="0" distB="0" distL="0" distR="0" wp14:anchorId="2C2C0B88" wp14:editId="7E78EC1F">
            <wp:extent cx="2562872" cy="885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5273" cy="8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FF02" w14:textId="40923B13" w:rsidR="00983B6D" w:rsidRDefault="00983B6D" w:rsidP="00EF7A6A">
      <w:pPr>
        <w:pStyle w:val="TaskDetail"/>
        <w:numPr>
          <w:ilvl w:val="0"/>
          <w:numId w:val="24"/>
        </w:numPr>
      </w:pPr>
      <w:r>
        <w:t xml:space="preserve">Fill out the form as follows (replace the highlighted </w:t>
      </w:r>
      <w:r w:rsidRPr="00983B6D">
        <w:rPr>
          <w:highlight w:val="yellow"/>
        </w:rPr>
        <w:t>INITIALS</w:t>
      </w:r>
      <w:r>
        <w:t xml:space="preserve"> with your actual initials):</w:t>
      </w:r>
    </w:p>
    <w:p w14:paraId="6182F12A" w14:textId="71F02476" w:rsidR="00983B6D" w:rsidRDefault="00983B6D" w:rsidP="00983B6D">
      <w:pPr>
        <w:pStyle w:val="TaskDetail"/>
        <w:numPr>
          <w:ilvl w:val="1"/>
          <w:numId w:val="24"/>
        </w:numPr>
      </w:pPr>
      <w:r>
        <w:t>Server name:</w:t>
      </w:r>
      <w:r w:rsidRPr="00983B6D">
        <w:rPr>
          <w:highlight w:val="yellow"/>
        </w:rPr>
        <w:t xml:space="preserve"> INITIALS</w:t>
      </w:r>
      <w:r>
        <w:t>-</w:t>
      </w:r>
      <w:proofErr w:type="spellStart"/>
      <w:r>
        <w:t>azuresql</w:t>
      </w:r>
      <w:proofErr w:type="spellEnd"/>
    </w:p>
    <w:p w14:paraId="5CCAFDEF" w14:textId="5651D1FC" w:rsidR="00983B6D" w:rsidRDefault="00983B6D" w:rsidP="00983B6D">
      <w:pPr>
        <w:pStyle w:val="TaskDetail"/>
        <w:numPr>
          <w:ilvl w:val="1"/>
          <w:numId w:val="24"/>
        </w:numPr>
      </w:pPr>
      <w:r>
        <w:t>Server admin login: super</w:t>
      </w:r>
    </w:p>
    <w:p w14:paraId="1BF19939" w14:textId="4C9149E9" w:rsidR="00983B6D" w:rsidRDefault="00983B6D" w:rsidP="00983B6D">
      <w:pPr>
        <w:pStyle w:val="TaskDetail"/>
        <w:numPr>
          <w:ilvl w:val="1"/>
          <w:numId w:val="24"/>
        </w:numPr>
      </w:pPr>
      <w:r>
        <w:t>Password: P@ssw0rd123!</w:t>
      </w:r>
    </w:p>
    <w:p w14:paraId="7CCD461C" w14:textId="09A0FE37" w:rsidR="00983B6D" w:rsidRDefault="00983B6D" w:rsidP="00983B6D">
      <w:pPr>
        <w:pStyle w:val="TaskDetail"/>
        <w:numPr>
          <w:ilvl w:val="1"/>
          <w:numId w:val="24"/>
        </w:numPr>
      </w:pPr>
      <w:r>
        <w:t>Location: East US</w:t>
      </w:r>
    </w:p>
    <w:p w14:paraId="00452D32" w14:textId="360590BE" w:rsidR="00983B6D" w:rsidRDefault="00983B6D" w:rsidP="00983B6D">
      <w:pPr>
        <w:pStyle w:val="TaskDetail"/>
        <w:ind w:left="2430"/>
      </w:pPr>
      <w:r>
        <w:rPr>
          <w:noProof/>
        </w:rPr>
        <w:drawing>
          <wp:inline distT="0" distB="0" distL="0" distR="0" wp14:anchorId="0E8E9155" wp14:editId="268A3E94">
            <wp:extent cx="2139920" cy="261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2126" cy="26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7550" w14:textId="3AD9E547" w:rsidR="00983B6D" w:rsidRDefault="00983B6D" w:rsidP="008F2573">
      <w:pPr>
        <w:pStyle w:val="TaskDetail"/>
        <w:numPr>
          <w:ilvl w:val="0"/>
          <w:numId w:val="24"/>
        </w:numPr>
      </w:pPr>
      <w:r>
        <w:t xml:space="preserve">Click Select at the bottom. The 2 panes with the Server info should now shrink down and you are back to your original form for the SQL Database. </w:t>
      </w:r>
    </w:p>
    <w:p w14:paraId="543DB4DA" w14:textId="5E4FE3CA" w:rsidR="00983B6D" w:rsidRDefault="00983B6D" w:rsidP="00983B6D">
      <w:pPr>
        <w:pStyle w:val="TaskDetail"/>
      </w:pPr>
    </w:p>
    <w:p w14:paraId="39E298FF" w14:textId="45143598" w:rsidR="00983B6D" w:rsidRDefault="00983B6D" w:rsidP="00983B6D">
      <w:pPr>
        <w:pStyle w:val="TaskDetail"/>
      </w:pPr>
    </w:p>
    <w:p w14:paraId="3358E295" w14:textId="73F94A37" w:rsidR="00983B6D" w:rsidRDefault="00983B6D" w:rsidP="00983B6D">
      <w:pPr>
        <w:pStyle w:val="TaskDetail"/>
      </w:pPr>
    </w:p>
    <w:p w14:paraId="3DA102E3" w14:textId="64F88F4F" w:rsidR="00983B6D" w:rsidRDefault="00983B6D" w:rsidP="00983B6D">
      <w:pPr>
        <w:pStyle w:val="TaskDetail"/>
      </w:pPr>
    </w:p>
    <w:p w14:paraId="2E9EC987" w14:textId="1CA6153D" w:rsidR="00983B6D" w:rsidRDefault="00983B6D" w:rsidP="00983B6D">
      <w:pPr>
        <w:pStyle w:val="TaskDetail"/>
      </w:pPr>
    </w:p>
    <w:p w14:paraId="2A898CCB" w14:textId="79EB1418" w:rsidR="00983B6D" w:rsidRDefault="00983B6D" w:rsidP="00983B6D">
      <w:pPr>
        <w:pStyle w:val="TaskDetail"/>
      </w:pPr>
    </w:p>
    <w:p w14:paraId="4A6EE071" w14:textId="1AA5357B" w:rsidR="00983B6D" w:rsidRDefault="00983B6D" w:rsidP="00983B6D">
      <w:pPr>
        <w:pStyle w:val="TaskDetail"/>
      </w:pPr>
    </w:p>
    <w:p w14:paraId="4F016EC6" w14:textId="77777777" w:rsidR="00983B6D" w:rsidRDefault="00983B6D" w:rsidP="00983B6D">
      <w:pPr>
        <w:pStyle w:val="TaskDetail"/>
      </w:pPr>
    </w:p>
    <w:p w14:paraId="6FE48D9E" w14:textId="47A89CB7" w:rsidR="00983B6D" w:rsidRDefault="00983B6D" w:rsidP="00EF7A6A">
      <w:pPr>
        <w:pStyle w:val="TaskDetail"/>
        <w:numPr>
          <w:ilvl w:val="0"/>
          <w:numId w:val="24"/>
        </w:numPr>
      </w:pPr>
      <w:r>
        <w:t xml:space="preserve">Fill out the following form as follows (replace the highlighted </w:t>
      </w:r>
      <w:r w:rsidRPr="00983B6D">
        <w:rPr>
          <w:highlight w:val="yellow"/>
        </w:rPr>
        <w:t>INITIALS</w:t>
      </w:r>
      <w:r>
        <w:t xml:space="preserve"> with your actual initials):</w:t>
      </w:r>
    </w:p>
    <w:p w14:paraId="756C9C35" w14:textId="09002271" w:rsidR="00983B6D" w:rsidRDefault="00983B6D" w:rsidP="00983B6D">
      <w:pPr>
        <w:pStyle w:val="TaskDetail"/>
        <w:numPr>
          <w:ilvl w:val="1"/>
          <w:numId w:val="24"/>
        </w:numPr>
      </w:pPr>
      <w:r w:rsidRPr="00983B6D">
        <w:lastRenderedPageBreak/>
        <w:t xml:space="preserve">Database name: </w:t>
      </w:r>
      <w:r w:rsidRPr="00983B6D">
        <w:rPr>
          <w:highlight w:val="yellow"/>
        </w:rPr>
        <w:t>INITIALS</w:t>
      </w:r>
      <w:r>
        <w:t>-</w:t>
      </w:r>
      <w:proofErr w:type="spellStart"/>
      <w:r>
        <w:t>azuredb</w:t>
      </w:r>
      <w:proofErr w:type="spellEnd"/>
    </w:p>
    <w:p w14:paraId="6535F302" w14:textId="5CF13E96" w:rsidR="00983B6D" w:rsidRDefault="00983B6D" w:rsidP="00983B6D">
      <w:pPr>
        <w:pStyle w:val="TaskDetail"/>
        <w:numPr>
          <w:ilvl w:val="1"/>
          <w:numId w:val="24"/>
        </w:numPr>
      </w:pPr>
      <w:r>
        <w:t xml:space="preserve">Resource group: </w:t>
      </w:r>
      <w:r w:rsidRPr="00983B6D">
        <w:rPr>
          <w:highlight w:val="yellow"/>
        </w:rPr>
        <w:t>INITIALS</w:t>
      </w:r>
      <w:r>
        <w:t>-</w:t>
      </w:r>
      <w:proofErr w:type="spellStart"/>
      <w:r w:rsidRPr="00983B6D">
        <w:t>todolist</w:t>
      </w:r>
      <w:proofErr w:type="spellEnd"/>
    </w:p>
    <w:p w14:paraId="2DFAE2CD" w14:textId="3BC6EE3F" w:rsidR="00983B6D" w:rsidRDefault="00983B6D" w:rsidP="00983B6D">
      <w:pPr>
        <w:pStyle w:val="TaskDetail"/>
        <w:numPr>
          <w:ilvl w:val="1"/>
          <w:numId w:val="24"/>
        </w:numPr>
      </w:pPr>
      <w:r>
        <w:t>Pricing Tier: Click on this section &gt; Click Basic &gt; Click Apply</w:t>
      </w:r>
    </w:p>
    <w:p w14:paraId="35D3B18D" w14:textId="37EC2ABB" w:rsidR="0098005E" w:rsidRDefault="00983B6D" w:rsidP="0098005E">
      <w:pPr>
        <w:pStyle w:val="TaskDetail"/>
        <w:ind w:left="2430"/>
      </w:pPr>
      <w:r>
        <w:rPr>
          <w:noProof/>
        </w:rPr>
        <w:drawing>
          <wp:inline distT="0" distB="0" distL="0" distR="0" wp14:anchorId="5A742B34" wp14:editId="082C9447">
            <wp:extent cx="4543200" cy="2619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5533" cy="26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212C" w14:textId="3A5DE15D" w:rsidR="0098005E" w:rsidRDefault="0098005E" w:rsidP="0098005E">
      <w:pPr>
        <w:pStyle w:val="TaskDetail"/>
        <w:numPr>
          <w:ilvl w:val="0"/>
          <w:numId w:val="24"/>
        </w:numPr>
      </w:pPr>
      <w:r>
        <w:t>Now</w:t>
      </w:r>
      <w:r w:rsidR="00D73074">
        <w:t xml:space="preserve"> your form should look as follows, but with your initials instead of mine (“cat”):</w:t>
      </w:r>
    </w:p>
    <w:p w14:paraId="3E9B6D99" w14:textId="4663F0A8" w:rsidR="00D73074" w:rsidRDefault="00D73074" w:rsidP="00D73074">
      <w:pPr>
        <w:pStyle w:val="TaskDetail"/>
        <w:numPr>
          <w:ilvl w:val="1"/>
          <w:numId w:val="24"/>
        </w:numPr>
      </w:pPr>
      <w:r>
        <w:rPr>
          <w:noProof/>
        </w:rPr>
        <w:drawing>
          <wp:inline distT="0" distB="0" distL="0" distR="0" wp14:anchorId="1E105074" wp14:editId="2B17AD66">
            <wp:extent cx="1987200" cy="36636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8283" cy="368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2544" w14:textId="4DEC2813" w:rsidR="00D73074" w:rsidRDefault="00D73074" w:rsidP="00D73074">
      <w:pPr>
        <w:pStyle w:val="TaskDetail"/>
        <w:numPr>
          <w:ilvl w:val="0"/>
          <w:numId w:val="24"/>
        </w:numPr>
      </w:pPr>
      <w:r>
        <w:t xml:space="preserve">Click Create at the bottom of the screen. </w:t>
      </w:r>
    </w:p>
    <w:p w14:paraId="77CA399D" w14:textId="20074845" w:rsidR="00DA1661" w:rsidRDefault="00DA1661" w:rsidP="00D73074">
      <w:pPr>
        <w:pStyle w:val="TaskDetail"/>
        <w:numPr>
          <w:ilvl w:val="0"/>
          <w:numId w:val="24"/>
        </w:numPr>
      </w:pPr>
      <w:r>
        <w:lastRenderedPageBreak/>
        <w:t>You should now see a notification, click on the bell icon on the top right of the Portal:</w:t>
      </w:r>
    </w:p>
    <w:p w14:paraId="7B9C0E9E" w14:textId="526C3251" w:rsidR="00DA1661" w:rsidRDefault="00DA1661" w:rsidP="00DA1661">
      <w:pPr>
        <w:pStyle w:val="TaskDetail"/>
        <w:numPr>
          <w:ilvl w:val="1"/>
          <w:numId w:val="24"/>
        </w:numPr>
      </w:pPr>
      <w:r>
        <w:rPr>
          <w:noProof/>
        </w:rPr>
        <w:drawing>
          <wp:inline distT="0" distB="0" distL="0" distR="0" wp14:anchorId="67B6576F" wp14:editId="582961CB">
            <wp:extent cx="4019919" cy="943678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9643" cy="9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308F" w14:textId="234BE570" w:rsidR="00DA1661" w:rsidRDefault="00DA1661" w:rsidP="00DA1661">
      <w:pPr>
        <w:pStyle w:val="TaskDetail"/>
        <w:numPr>
          <w:ilvl w:val="0"/>
          <w:numId w:val="24"/>
        </w:numPr>
      </w:pPr>
      <w:r>
        <w:t>You will see that your deployment is in progress:</w:t>
      </w:r>
    </w:p>
    <w:p w14:paraId="6489CD39" w14:textId="326A17B6" w:rsidR="00DA1661" w:rsidRDefault="00DA1661" w:rsidP="00DA1661">
      <w:pPr>
        <w:pStyle w:val="TaskDetail"/>
        <w:numPr>
          <w:ilvl w:val="1"/>
          <w:numId w:val="24"/>
        </w:numPr>
      </w:pPr>
      <w:r>
        <w:rPr>
          <w:noProof/>
        </w:rPr>
        <w:drawing>
          <wp:inline distT="0" distB="0" distL="0" distR="0" wp14:anchorId="2B1C7197" wp14:editId="68868A34">
            <wp:extent cx="4105513" cy="2347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580" cy="235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B8A1" w14:textId="1A7F6F4E" w:rsidR="00DA1661" w:rsidRDefault="00DA1661" w:rsidP="00DA1661">
      <w:pPr>
        <w:pStyle w:val="TaskDetail"/>
        <w:numPr>
          <w:ilvl w:val="0"/>
          <w:numId w:val="24"/>
        </w:numPr>
      </w:pPr>
      <w:r>
        <w:t xml:space="preserve">Click on the blue text that </w:t>
      </w:r>
      <w:proofErr w:type="gramStart"/>
      <w:r>
        <w:t>says</w:t>
      </w:r>
      <w:proofErr w:type="gramEnd"/>
      <w:r>
        <w:t xml:space="preserve"> “Deployment in progress” and you will be brought to an overview page of the deployment.  You can hit the Refresh button to refresh this page. You will see a “Deployment succeeded notification” once it is done. </w:t>
      </w:r>
    </w:p>
    <w:p w14:paraId="25DDC520" w14:textId="1F875BED" w:rsidR="00DA1661" w:rsidRDefault="00DA1661" w:rsidP="00DA1661">
      <w:pPr>
        <w:pStyle w:val="TaskDetail"/>
        <w:ind w:left="1710"/>
      </w:pPr>
      <w:r>
        <w:rPr>
          <w:noProof/>
        </w:rPr>
        <w:drawing>
          <wp:inline distT="0" distB="0" distL="0" distR="0" wp14:anchorId="26DE4A19" wp14:editId="65989C0D">
            <wp:extent cx="5943600" cy="20618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2AD8" w14:textId="1E342EC9" w:rsidR="00361DAA" w:rsidRDefault="00DA1661" w:rsidP="00F009B6">
      <w:pPr>
        <w:pStyle w:val="TaskDetail"/>
        <w:numPr>
          <w:ilvl w:val="0"/>
          <w:numId w:val="24"/>
        </w:numPr>
      </w:pPr>
      <w:r>
        <w:t xml:space="preserve">You should see the duration is only around 2 minutes for deployment. </w:t>
      </w:r>
    </w:p>
    <w:p w14:paraId="52F39B00" w14:textId="77777777" w:rsidR="00F009B6" w:rsidRDefault="00F009B6" w:rsidP="00F009B6">
      <w:pPr>
        <w:pStyle w:val="TaskDetail"/>
        <w:ind w:left="1710"/>
      </w:pPr>
    </w:p>
    <w:p w14:paraId="20D56E9F" w14:textId="77777777" w:rsidR="0065544E" w:rsidRPr="00B00779" w:rsidRDefault="00AA6FB4" w:rsidP="0065544E">
      <w:pPr>
        <w:pStyle w:val="CompletionMessage"/>
      </w:pPr>
      <w:r>
        <w:t>Exercise 2 has been completed</w:t>
      </w:r>
    </w:p>
    <w:p w14:paraId="37018E8C" w14:textId="0BD8B09C" w:rsidR="0065544E" w:rsidRDefault="0065544E" w:rsidP="0065544E">
      <w:pPr>
        <w:pStyle w:val="ExerciseHeading"/>
      </w:pPr>
      <w:bookmarkStart w:id="7" w:name="_Toc523164475"/>
      <w:r>
        <w:lastRenderedPageBreak/>
        <w:t xml:space="preserve">Exercise </w:t>
      </w:r>
      <w:r w:rsidR="00C32CAA">
        <w:t>3</w:t>
      </w:r>
      <w:r>
        <w:t xml:space="preserve">: </w:t>
      </w:r>
      <w:r w:rsidR="00FE6D3C">
        <w:t>Create a Firewall exception</w:t>
      </w:r>
      <w:r w:rsidR="001A162A">
        <w:t xml:space="preserve"> &amp; Test connection with SSMS</w:t>
      </w:r>
      <w:bookmarkEnd w:id="7"/>
    </w:p>
    <w:p w14:paraId="2244CE7F" w14:textId="7B9646F0" w:rsidR="001E385D" w:rsidRPr="001E385D" w:rsidRDefault="0065544E" w:rsidP="001E385D">
      <w:pPr>
        <w:pStyle w:val="TaskHeading"/>
      </w:pPr>
      <w:r>
        <w:t>Tasks</w:t>
      </w:r>
    </w:p>
    <w:p w14:paraId="24292B81" w14:textId="000FDCCD" w:rsidR="001E385D" w:rsidRDefault="001E385D" w:rsidP="001E385D">
      <w:pPr>
        <w:pStyle w:val="TaskName"/>
        <w:numPr>
          <w:ilvl w:val="0"/>
          <w:numId w:val="16"/>
        </w:numPr>
      </w:pPr>
      <w:r>
        <w:t>Find your VM IP address</w:t>
      </w:r>
    </w:p>
    <w:p w14:paraId="5CE615C3" w14:textId="6036D118" w:rsidR="001E385D" w:rsidRDefault="001E385D" w:rsidP="001E385D">
      <w:pPr>
        <w:pStyle w:val="TaskDetail"/>
        <w:numPr>
          <w:ilvl w:val="0"/>
          <w:numId w:val="25"/>
        </w:numPr>
      </w:pPr>
      <w:r>
        <w:t>Click on “All resources” on the left navigation pane.</w:t>
      </w:r>
    </w:p>
    <w:p w14:paraId="32005DD6" w14:textId="21B7C43D" w:rsidR="005A1ED4" w:rsidRDefault="005A1ED4" w:rsidP="001E385D">
      <w:pPr>
        <w:pStyle w:val="TaskDetail"/>
        <w:numPr>
          <w:ilvl w:val="0"/>
          <w:numId w:val="25"/>
        </w:numPr>
      </w:pPr>
      <w:r>
        <w:t>Find your Virtual Machine resource.</w:t>
      </w:r>
    </w:p>
    <w:p w14:paraId="21F00FFC" w14:textId="1A3BF36A" w:rsidR="005A1ED4" w:rsidRDefault="005A1ED4" w:rsidP="001E385D">
      <w:pPr>
        <w:pStyle w:val="TaskDetail"/>
        <w:numPr>
          <w:ilvl w:val="0"/>
          <w:numId w:val="25"/>
        </w:numPr>
      </w:pPr>
      <w:r>
        <w:t xml:space="preserve">Click on it. </w:t>
      </w:r>
    </w:p>
    <w:p w14:paraId="08F5F736" w14:textId="36FF3AE3" w:rsidR="005A1ED4" w:rsidRDefault="005A1ED4" w:rsidP="005A1ED4">
      <w:pPr>
        <w:pStyle w:val="TaskDetail"/>
        <w:ind w:left="1710"/>
      </w:pPr>
      <w:r>
        <w:rPr>
          <w:noProof/>
        </w:rPr>
        <w:drawing>
          <wp:inline distT="0" distB="0" distL="0" distR="0" wp14:anchorId="7882F000" wp14:editId="1DDC9606">
            <wp:extent cx="5497200" cy="2566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7663" cy="25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88D" w14:textId="4B617C92" w:rsidR="005A1ED4" w:rsidRDefault="005A1ED4" w:rsidP="001E385D">
      <w:pPr>
        <w:pStyle w:val="TaskDetail"/>
        <w:numPr>
          <w:ilvl w:val="0"/>
          <w:numId w:val="25"/>
        </w:numPr>
      </w:pPr>
      <w:r>
        <w:t>On the Overview page, click Start:</w:t>
      </w:r>
    </w:p>
    <w:p w14:paraId="75F4D81C" w14:textId="5B4A1DC2" w:rsidR="005A1ED4" w:rsidRDefault="005A1ED4" w:rsidP="005A1ED4">
      <w:pPr>
        <w:pStyle w:val="TaskDetail"/>
        <w:ind w:left="1710"/>
      </w:pPr>
      <w:r>
        <w:rPr>
          <w:noProof/>
        </w:rPr>
        <w:drawing>
          <wp:inline distT="0" distB="0" distL="0" distR="0" wp14:anchorId="219DBDF6" wp14:editId="5187A176">
            <wp:extent cx="5432400" cy="2076036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7969" cy="20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78EA" w14:textId="372F377D" w:rsidR="005A1ED4" w:rsidRDefault="005A1ED4" w:rsidP="001E385D">
      <w:pPr>
        <w:pStyle w:val="TaskDetail"/>
        <w:numPr>
          <w:ilvl w:val="0"/>
          <w:numId w:val="25"/>
        </w:numPr>
      </w:pPr>
      <w:r>
        <w:t xml:space="preserve">Copy the Public IP address into a Notepad. Note: this is a dynamic IP address and each time you stop and restart the VM, the IP address will change. </w:t>
      </w:r>
    </w:p>
    <w:p w14:paraId="29709A71" w14:textId="76666C6C" w:rsidR="005A1ED4" w:rsidRDefault="005A1ED4" w:rsidP="005A1ED4">
      <w:pPr>
        <w:pStyle w:val="TaskDetail"/>
        <w:ind w:left="1710"/>
      </w:pPr>
      <w:r>
        <w:rPr>
          <w:noProof/>
        </w:rPr>
        <w:drawing>
          <wp:inline distT="0" distB="0" distL="0" distR="0" wp14:anchorId="7CFBF8DF" wp14:editId="2CB6A861">
            <wp:extent cx="5540384" cy="217649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7533" cy="21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13C4" w14:textId="77777777" w:rsidR="005A1ED4" w:rsidRDefault="005A1ED4" w:rsidP="001A162A">
      <w:pPr>
        <w:pStyle w:val="TaskDetail"/>
        <w:ind w:left="0"/>
      </w:pPr>
    </w:p>
    <w:p w14:paraId="222FB4A2" w14:textId="79E18CDE" w:rsidR="00B256D6" w:rsidRDefault="0084154D" w:rsidP="00B256D6">
      <w:pPr>
        <w:pStyle w:val="TaskName"/>
        <w:numPr>
          <w:ilvl w:val="0"/>
          <w:numId w:val="16"/>
        </w:numPr>
      </w:pPr>
      <w:r>
        <w:t>Create the Firewall Exception</w:t>
      </w:r>
    </w:p>
    <w:p w14:paraId="1B316EBD" w14:textId="57606211" w:rsidR="00B256D6" w:rsidRDefault="00AF74AD" w:rsidP="00BA265D">
      <w:pPr>
        <w:pStyle w:val="TaskDetail"/>
        <w:numPr>
          <w:ilvl w:val="0"/>
          <w:numId w:val="29"/>
        </w:numPr>
      </w:pPr>
      <w:r>
        <w:lastRenderedPageBreak/>
        <w:t>Click on “All resources” on the left navigation pane.</w:t>
      </w:r>
    </w:p>
    <w:p w14:paraId="279EFFDE" w14:textId="7F2E65B1" w:rsidR="00AF74AD" w:rsidRDefault="00AF74AD" w:rsidP="00BA265D">
      <w:pPr>
        <w:pStyle w:val="TaskDetail"/>
        <w:numPr>
          <w:ilvl w:val="0"/>
          <w:numId w:val="29"/>
        </w:numPr>
      </w:pPr>
      <w:r>
        <w:t>Find your SQL Server and SQL database. Notice the information here about location and resource group.</w:t>
      </w:r>
    </w:p>
    <w:p w14:paraId="320036E8" w14:textId="6EF788A8" w:rsidR="007372B3" w:rsidRDefault="007372B3" w:rsidP="007372B3">
      <w:pPr>
        <w:pStyle w:val="TaskDetail"/>
        <w:ind w:left="1710"/>
      </w:pPr>
      <w:r>
        <w:rPr>
          <w:noProof/>
        </w:rPr>
        <w:drawing>
          <wp:inline distT="0" distB="0" distL="0" distR="0" wp14:anchorId="2942862D" wp14:editId="42C2ADF7">
            <wp:extent cx="5943600" cy="4292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54C5" w14:textId="7B64B70A" w:rsidR="00AF74AD" w:rsidRDefault="00AF74AD" w:rsidP="00BA265D">
      <w:pPr>
        <w:pStyle w:val="TaskDetail"/>
        <w:numPr>
          <w:ilvl w:val="0"/>
          <w:numId w:val="29"/>
        </w:numPr>
      </w:pPr>
      <w:r>
        <w:t xml:space="preserve">Click on your SQL </w:t>
      </w:r>
      <w:r w:rsidR="007372B3">
        <w:t>Server resource.</w:t>
      </w:r>
    </w:p>
    <w:p w14:paraId="61CEF9C9" w14:textId="53DB41A1" w:rsidR="007372B3" w:rsidRDefault="007372B3" w:rsidP="00BA265D">
      <w:pPr>
        <w:pStyle w:val="TaskDetail"/>
        <w:numPr>
          <w:ilvl w:val="0"/>
          <w:numId w:val="29"/>
        </w:numPr>
      </w:pPr>
      <w:r>
        <w:t>Under Security, click on Firewalls and virtual networks.</w:t>
      </w:r>
    </w:p>
    <w:p w14:paraId="1D71B1B4" w14:textId="7177CA50" w:rsidR="005A1ED4" w:rsidRDefault="005A1ED4" w:rsidP="005A1ED4">
      <w:pPr>
        <w:pStyle w:val="TaskDetail"/>
        <w:ind w:left="1710"/>
      </w:pPr>
      <w:r>
        <w:rPr>
          <w:noProof/>
        </w:rPr>
        <w:drawing>
          <wp:inline distT="0" distB="0" distL="0" distR="0" wp14:anchorId="6EA69CDE" wp14:editId="7B0480BC">
            <wp:extent cx="5651247" cy="3346370"/>
            <wp:effectExtent l="0" t="0" r="6985" b="6985"/>
            <wp:docPr id="28" name="Picture 28" descr="C:\Users\crtenn\AppData\Local\Temp\SNAGHTMLd0c1f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tenn\AppData\Local\Temp\SNAGHTMLd0c1f6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687" cy="335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1FE8" w14:textId="6FA64212" w:rsidR="007372B3" w:rsidRDefault="007372B3" w:rsidP="00BA265D">
      <w:pPr>
        <w:pStyle w:val="TaskDetail"/>
        <w:numPr>
          <w:ilvl w:val="0"/>
          <w:numId w:val="29"/>
        </w:numPr>
      </w:pPr>
      <w:r>
        <w:t>Under Client IP address</w:t>
      </w:r>
      <w:r w:rsidR="005A1ED4">
        <w:t xml:space="preserve">, add the VM IP address you saved in your Notepad into both the Start IP and End IP.  Make the Rule Name “VM”. </w:t>
      </w:r>
    </w:p>
    <w:p w14:paraId="5841A399" w14:textId="71D56941" w:rsidR="002C2D66" w:rsidRDefault="002C2D66" w:rsidP="002C2D66">
      <w:pPr>
        <w:pStyle w:val="TaskDetail"/>
        <w:ind w:left="1710"/>
      </w:pPr>
      <w:r>
        <w:rPr>
          <w:noProof/>
        </w:rPr>
        <w:drawing>
          <wp:inline distT="0" distB="0" distL="0" distR="0" wp14:anchorId="2333E0DF" wp14:editId="65C336DE">
            <wp:extent cx="3895200" cy="212196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5143" cy="21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2A67" w14:textId="0D1CD7D7" w:rsidR="005A1ED4" w:rsidRDefault="002C2D66" w:rsidP="00BA265D">
      <w:pPr>
        <w:pStyle w:val="TaskDetail"/>
        <w:numPr>
          <w:ilvl w:val="0"/>
          <w:numId w:val="29"/>
        </w:numPr>
      </w:pPr>
      <w:r>
        <w:t>Hit Save.</w:t>
      </w:r>
    </w:p>
    <w:p w14:paraId="269109E1" w14:textId="77777777" w:rsidR="002C2D66" w:rsidRPr="006755F2" w:rsidRDefault="002C2D66" w:rsidP="000831F9">
      <w:pPr>
        <w:pStyle w:val="TaskDetail"/>
        <w:ind w:left="1710"/>
      </w:pPr>
    </w:p>
    <w:p w14:paraId="527211DD" w14:textId="71DF746F" w:rsidR="006755F2" w:rsidRDefault="006755F2" w:rsidP="006755F2">
      <w:pPr>
        <w:pStyle w:val="TaskName"/>
        <w:numPr>
          <w:ilvl w:val="0"/>
          <w:numId w:val="16"/>
        </w:numPr>
      </w:pPr>
      <w:r>
        <w:t>T</w:t>
      </w:r>
      <w:r w:rsidR="000831F9">
        <w:t>est your Azure SQL Connection</w:t>
      </w:r>
    </w:p>
    <w:p w14:paraId="7D2436E1" w14:textId="0C96D512" w:rsidR="006755F2" w:rsidRDefault="000831F9" w:rsidP="000831F9">
      <w:pPr>
        <w:pStyle w:val="TaskDetail"/>
        <w:numPr>
          <w:ilvl w:val="0"/>
          <w:numId w:val="27"/>
        </w:numPr>
      </w:pPr>
      <w:r>
        <w:t>RDP into your VM. If you need help with this, refer to the Setup instructions</w:t>
      </w:r>
      <w:r w:rsidR="00F55EB0">
        <w:t xml:space="preserve"> in Module 0</w:t>
      </w:r>
      <w:r>
        <w:t xml:space="preserve"> or let your instructor know and they can assi</w:t>
      </w:r>
      <w:r w:rsidR="00332935">
        <w:t>s</w:t>
      </w:r>
      <w:r>
        <w:t xml:space="preserve">t. </w:t>
      </w:r>
      <w:r w:rsidR="00E70300">
        <w:t>The login information for the VM is:</w:t>
      </w:r>
    </w:p>
    <w:p w14:paraId="1178C85E" w14:textId="5D60093E" w:rsidR="00E70300" w:rsidRDefault="00E70300" w:rsidP="00E70300">
      <w:pPr>
        <w:pStyle w:val="TaskDetail"/>
        <w:numPr>
          <w:ilvl w:val="1"/>
          <w:numId w:val="27"/>
        </w:numPr>
      </w:pPr>
      <w:r>
        <w:t>Username: super</w:t>
      </w:r>
    </w:p>
    <w:p w14:paraId="6BB59ACB" w14:textId="630FB1FD" w:rsidR="00E70300" w:rsidRDefault="00E70300" w:rsidP="00E70300">
      <w:pPr>
        <w:pStyle w:val="TaskDetail"/>
        <w:numPr>
          <w:ilvl w:val="1"/>
          <w:numId w:val="27"/>
        </w:numPr>
      </w:pPr>
      <w:r>
        <w:t>Password: P@ssw0rd123!</w:t>
      </w:r>
    </w:p>
    <w:p w14:paraId="6C25149F" w14:textId="063D659C" w:rsidR="000831F9" w:rsidRDefault="00C13961" w:rsidP="000831F9">
      <w:pPr>
        <w:pStyle w:val="TaskDetail"/>
        <w:numPr>
          <w:ilvl w:val="0"/>
          <w:numId w:val="27"/>
        </w:numPr>
      </w:pPr>
      <w:r>
        <w:t xml:space="preserve">In your VM, open SQL Server Management Studio 17. </w:t>
      </w:r>
      <w:r w:rsidR="00D86F26">
        <w:t xml:space="preserve">It is a little slow to load, so please be patient and give it a couple minutes. </w:t>
      </w:r>
    </w:p>
    <w:p w14:paraId="77EA6F8B" w14:textId="77EDD5FA" w:rsidR="004F7E0D" w:rsidRDefault="004F7E0D" w:rsidP="000831F9">
      <w:pPr>
        <w:pStyle w:val="TaskDetail"/>
        <w:numPr>
          <w:ilvl w:val="0"/>
          <w:numId w:val="27"/>
        </w:numPr>
      </w:pPr>
      <w:r>
        <w:t>In the Azure Portal, go to your SQL Database resource and copy “Server name”</w:t>
      </w:r>
    </w:p>
    <w:p w14:paraId="5323AFCF" w14:textId="194F1D0A" w:rsidR="004F7E0D" w:rsidRDefault="004F7E0D" w:rsidP="004F7E0D">
      <w:pPr>
        <w:pStyle w:val="TaskDetail"/>
        <w:ind w:left="1710"/>
      </w:pPr>
      <w:r>
        <w:rPr>
          <w:noProof/>
        </w:rPr>
        <w:drawing>
          <wp:inline distT="0" distB="0" distL="0" distR="0" wp14:anchorId="0B19BFC9" wp14:editId="505F795D">
            <wp:extent cx="5212800" cy="1804430"/>
            <wp:effectExtent l="0" t="0" r="698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2800" cy="18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5892" w14:textId="602C05B1" w:rsidR="00D86F26" w:rsidRDefault="004F7E0D" w:rsidP="000831F9">
      <w:pPr>
        <w:pStyle w:val="TaskDetail"/>
        <w:numPr>
          <w:ilvl w:val="0"/>
          <w:numId w:val="27"/>
        </w:numPr>
      </w:pPr>
      <w:r>
        <w:t>Go back to your VM and paste the Server name into the SQL Server Management Studio prompt. Set Authentication to “SQL Server Authentication”. Enter “super” for the Login and “P@ssw0rd123!” for the password.</w:t>
      </w:r>
    </w:p>
    <w:p w14:paraId="19F1F3E9" w14:textId="2B499288" w:rsidR="00995FBA" w:rsidRDefault="004F7E0D" w:rsidP="004F7E0D">
      <w:pPr>
        <w:pStyle w:val="TaskDetail"/>
        <w:ind w:left="1710"/>
      </w:pPr>
      <w:r>
        <w:rPr>
          <w:noProof/>
        </w:rPr>
        <w:drawing>
          <wp:inline distT="0" distB="0" distL="0" distR="0" wp14:anchorId="2978D038" wp14:editId="30887E5D">
            <wp:extent cx="3376800" cy="2220065"/>
            <wp:effectExtent l="0" t="0" r="0" b="8890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6800" cy="22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D0F5" w14:textId="147F3A81" w:rsidR="00B256D6" w:rsidRPr="007F7A6B" w:rsidRDefault="004F7E0D" w:rsidP="00361D6C">
      <w:pPr>
        <w:pStyle w:val="TaskDetail"/>
        <w:numPr>
          <w:ilvl w:val="0"/>
          <w:numId w:val="27"/>
        </w:numPr>
      </w:pPr>
      <w:r>
        <w:t xml:space="preserve">Click Connect. </w:t>
      </w:r>
      <w:r w:rsidR="00C820A1">
        <w:t>You should see a single Database in there. If you get no errors logging in, then your Firewall rule was successful!</w:t>
      </w:r>
      <w:r w:rsidR="002A7E1A">
        <w:t xml:space="preserve"> Keep your RDP open</w:t>
      </w:r>
      <w:r w:rsidR="00401F03">
        <w:t>.</w:t>
      </w:r>
    </w:p>
    <w:p w14:paraId="7E3611C7" w14:textId="5ABFB268" w:rsidR="0070002F" w:rsidRDefault="00B73DD3" w:rsidP="0070002F">
      <w:pPr>
        <w:pStyle w:val="CompletionMessage"/>
      </w:pPr>
      <w:r>
        <w:t>Exercise 3</w:t>
      </w:r>
      <w:r w:rsidR="0070002F">
        <w:t xml:space="preserve"> has been completed</w:t>
      </w:r>
    </w:p>
    <w:p w14:paraId="42DF8EEC" w14:textId="497CCA46" w:rsidR="00DC6116" w:rsidRDefault="00DC6116" w:rsidP="00DC6116">
      <w:pPr>
        <w:pStyle w:val="ExerciseHeading"/>
      </w:pPr>
      <w:bookmarkStart w:id="8" w:name="_Toc523164476"/>
      <w:r>
        <w:lastRenderedPageBreak/>
        <w:t xml:space="preserve">Exercise 4: </w:t>
      </w:r>
      <w:r w:rsidR="009768EC">
        <w:t xml:space="preserve">Create an Azure Container Registry (Setup for </w:t>
      </w:r>
      <w:r w:rsidR="00360BD3">
        <w:t xml:space="preserve">future </w:t>
      </w:r>
      <w:r w:rsidR="009768EC">
        <w:t>lab)</w:t>
      </w:r>
      <w:bookmarkEnd w:id="8"/>
    </w:p>
    <w:p w14:paraId="25A2D5C1" w14:textId="77777777" w:rsidR="00DC6116" w:rsidRDefault="00DC6116" w:rsidP="00DC6116">
      <w:pPr>
        <w:pStyle w:val="TaskHeading"/>
      </w:pPr>
      <w:r>
        <w:t>Tasks</w:t>
      </w:r>
    </w:p>
    <w:p w14:paraId="72EF1258" w14:textId="77777777" w:rsidR="00DC6116" w:rsidRDefault="00DC6116" w:rsidP="00DC6116">
      <w:pPr>
        <w:pStyle w:val="TaskName"/>
        <w:numPr>
          <w:ilvl w:val="0"/>
          <w:numId w:val="18"/>
        </w:numPr>
      </w:pPr>
      <w:r>
        <w:t>Task</w:t>
      </w:r>
    </w:p>
    <w:p w14:paraId="589FB3E0" w14:textId="67F7AADD" w:rsidR="00DC6116" w:rsidRDefault="001245DD" w:rsidP="001245DD">
      <w:pPr>
        <w:pStyle w:val="TaskDetail"/>
        <w:numPr>
          <w:ilvl w:val="0"/>
          <w:numId w:val="21"/>
        </w:numPr>
      </w:pPr>
      <w:r>
        <w:t xml:space="preserve">Go </w:t>
      </w:r>
      <w:r w:rsidR="00797952">
        <w:t xml:space="preserve">back </w:t>
      </w:r>
      <w:r>
        <w:t>to the Azure Portal.</w:t>
      </w:r>
    </w:p>
    <w:p w14:paraId="2314A1DF" w14:textId="6CB5E0DB" w:rsidR="001245DD" w:rsidRDefault="001245DD" w:rsidP="001245DD">
      <w:pPr>
        <w:pStyle w:val="TaskDetail"/>
        <w:numPr>
          <w:ilvl w:val="0"/>
          <w:numId w:val="21"/>
        </w:numPr>
      </w:pPr>
      <w:r>
        <w:t>Click Create a resource.</w:t>
      </w:r>
    </w:p>
    <w:p w14:paraId="18803476" w14:textId="0925DFAD" w:rsidR="001245DD" w:rsidRDefault="001245DD" w:rsidP="001245DD">
      <w:pPr>
        <w:pStyle w:val="TaskDetail"/>
        <w:numPr>
          <w:ilvl w:val="0"/>
          <w:numId w:val="21"/>
        </w:numPr>
      </w:pPr>
      <w:r>
        <w:t>Search for: Container Registry</w:t>
      </w:r>
    </w:p>
    <w:p w14:paraId="0BB55321" w14:textId="5E47E8A8" w:rsidR="0098041D" w:rsidRDefault="00581B6A" w:rsidP="001245DD">
      <w:pPr>
        <w:pStyle w:val="TaskDetail"/>
        <w:numPr>
          <w:ilvl w:val="0"/>
          <w:numId w:val="21"/>
        </w:numPr>
      </w:pPr>
      <w:r>
        <w:t>Click Create.</w:t>
      </w:r>
    </w:p>
    <w:p w14:paraId="07B56128" w14:textId="16ED8C13" w:rsidR="00581B6A" w:rsidRDefault="00581B6A" w:rsidP="001245DD">
      <w:pPr>
        <w:pStyle w:val="TaskDetail"/>
        <w:numPr>
          <w:ilvl w:val="0"/>
          <w:numId w:val="21"/>
        </w:numPr>
      </w:pPr>
      <w:r>
        <w:t xml:space="preserve">Fill it out as follows (replace </w:t>
      </w:r>
      <w:r w:rsidR="00995FBA">
        <w:rPr>
          <w:highlight w:val="yellow"/>
        </w:rPr>
        <w:t>initials</w:t>
      </w:r>
      <w:r>
        <w:t xml:space="preserve"> with your initials</w:t>
      </w:r>
      <w:r w:rsidR="00D02DD9">
        <w:t xml:space="preserve"> in </w:t>
      </w:r>
      <w:r w:rsidR="00D02DD9" w:rsidRPr="00D23341">
        <w:rPr>
          <w:b/>
          <w:highlight w:val="yellow"/>
          <w:u w:val="single"/>
        </w:rPr>
        <w:t>lowercase</w:t>
      </w:r>
      <w:r>
        <w:t>):</w:t>
      </w:r>
    </w:p>
    <w:p w14:paraId="3672EFF8" w14:textId="15A10676" w:rsidR="00581B6A" w:rsidRDefault="00581B6A" w:rsidP="00581B6A">
      <w:pPr>
        <w:pStyle w:val="TaskDetail"/>
        <w:numPr>
          <w:ilvl w:val="1"/>
          <w:numId w:val="21"/>
        </w:numPr>
      </w:pPr>
      <w:r>
        <w:t xml:space="preserve">Registry Name: </w:t>
      </w:r>
      <w:proofErr w:type="spellStart"/>
      <w:r w:rsidR="00995FBA">
        <w:rPr>
          <w:highlight w:val="yellow"/>
        </w:rPr>
        <w:t>initials</w:t>
      </w:r>
      <w:bookmarkStart w:id="9" w:name="_GoBack"/>
      <w:bookmarkEnd w:id="9"/>
      <w:r>
        <w:t>newregistry</w:t>
      </w:r>
      <w:proofErr w:type="spellEnd"/>
      <w:r w:rsidR="00D02DD9">
        <w:t xml:space="preserve"> (all </w:t>
      </w:r>
      <w:r w:rsidR="00D02DD9" w:rsidRPr="00D02DD9">
        <w:rPr>
          <w:b/>
          <w:color w:val="FF0000"/>
          <w:u w:val="single"/>
        </w:rPr>
        <w:t>lowercase</w:t>
      </w:r>
      <w:r w:rsidR="00D02DD9">
        <w:t>!!!!!!)</w:t>
      </w:r>
    </w:p>
    <w:p w14:paraId="21BBF906" w14:textId="1266B68F" w:rsidR="00581B6A" w:rsidRDefault="00581B6A" w:rsidP="00581B6A">
      <w:pPr>
        <w:pStyle w:val="TaskDetail"/>
        <w:numPr>
          <w:ilvl w:val="1"/>
          <w:numId w:val="21"/>
        </w:numPr>
      </w:pPr>
      <w:r>
        <w:t>Subscription: Azure Pass</w:t>
      </w:r>
    </w:p>
    <w:p w14:paraId="09763E9B" w14:textId="0F139CAB" w:rsidR="00581B6A" w:rsidRDefault="00581B6A" w:rsidP="00581B6A">
      <w:pPr>
        <w:pStyle w:val="TaskDetail"/>
        <w:numPr>
          <w:ilvl w:val="1"/>
          <w:numId w:val="21"/>
        </w:numPr>
      </w:pPr>
      <w:r>
        <w:t xml:space="preserve">Resource Group: </w:t>
      </w:r>
      <w:proofErr w:type="spellStart"/>
      <w:r w:rsidR="00995FBA">
        <w:rPr>
          <w:highlight w:val="yellow"/>
        </w:rPr>
        <w:t>initials</w:t>
      </w:r>
      <w:r>
        <w:t>newregistry</w:t>
      </w:r>
      <w:r w:rsidR="00D76D01">
        <w:t>rg</w:t>
      </w:r>
      <w:proofErr w:type="spellEnd"/>
    </w:p>
    <w:p w14:paraId="44F8DDFE" w14:textId="5102A5FD" w:rsidR="00581B6A" w:rsidRDefault="00581B6A" w:rsidP="00581B6A">
      <w:pPr>
        <w:pStyle w:val="TaskDetail"/>
        <w:numPr>
          <w:ilvl w:val="1"/>
          <w:numId w:val="21"/>
        </w:numPr>
      </w:pPr>
      <w:r>
        <w:t>Location: East US</w:t>
      </w:r>
    </w:p>
    <w:p w14:paraId="6DA6AC94" w14:textId="20D87D14" w:rsidR="00581B6A" w:rsidRDefault="00581B6A" w:rsidP="00581B6A">
      <w:pPr>
        <w:pStyle w:val="TaskDetail"/>
        <w:numPr>
          <w:ilvl w:val="1"/>
          <w:numId w:val="21"/>
        </w:numPr>
      </w:pPr>
      <w:r>
        <w:t>Admin User: Enable</w:t>
      </w:r>
    </w:p>
    <w:p w14:paraId="2C432077" w14:textId="4479FA23" w:rsidR="00581B6A" w:rsidRDefault="00581B6A" w:rsidP="00581B6A">
      <w:pPr>
        <w:pStyle w:val="TaskDetail"/>
        <w:numPr>
          <w:ilvl w:val="1"/>
          <w:numId w:val="21"/>
        </w:numPr>
      </w:pPr>
      <w:r>
        <w:t>SKU: Standard</w:t>
      </w:r>
    </w:p>
    <w:p w14:paraId="167DF20D" w14:textId="54FA843C" w:rsidR="00581B6A" w:rsidRDefault="00631538" w:rsidP="00581B6A">
      <w:pPr>
        <w:pStyle w:val="TaskDetail"/>
        <w:ind w:left="2430"/>
      </w:pPr>
      <w:r>
        <w:rPr>
          <w:noProof/>
        </w:rPr>
        <w:drawing>
          <wp:inline distT="0" distB="0" distL="0" distR="0" wp14:anchorId="29AFD84D" wp14:editId="1B636909">
            <wp:extent cx="2088000" cy="2970731"/>
            <wp:effectExtent l="0" t="0" r="7620" b="127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0675" cy="298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ED0A" w14:textId="4DD3021C" w:rsidR="000B2934" w:rsidRPr="006755F2" w:rsidRDefault="000B2934" w:rsidP="000B2934">
      <w:pPr>
        <w:pStyle w:val="TaskDetail"/>
        <w:numPr>
          <w:ilvl w:val="0"/>
          <w:numId w:val="21"/>
        </w:numPr>
      </w:pPr>
      <w:r>
        <w:t xml:space="preserve">Click Create at the bottom. </w:t>
      </w:r>
    </w:p>
    <w:p w14:paraId="5877C6E1" w14:textId="1E086C5F" w:rsidR="00DC6116" w:rsidRPr="00B00779" w:rsidRDefault="00DC6116" w:rsidP="00DC6116">
      <w:pPr>
        <w:pStyle w:val="CompletionMessage"/>
      </w:pPr>
      <w:r>
        <w:t xml:space="preserve">Exercise </w:t>
      </w:r>
      <w:r w:rsidR="002B36A6">
        <w:t>4</w:t>
      </w:r>
      <w:r>
        <w:t xml:space="preserve"> has been completed</w:t>
      </w:r>
    </w:p>
    <w:p w14:paraId="44323547" w14:textId="63F25DE9" w:rsidR="002B36A6" w:rsidRDefault="002B36A6" w:rsidP="002B36A6">
      <w:pPr>
        <w:pStyle w:val="ExerciseHeading"/>
      </w:pPr>
      <w:bookmarkStart w:id="10" w:name="_Toc523164477"/>
      <w:r>
        <w:lastRenderedPageBreak/>
        <w:t>Exercise 5: Create a VSTS account</w:t>
      </w:r>
      <w:r w:rsidR="005F6F32">
        <w:t xml:space="preserve"> </w:t>
      </w:r>
      <w:r w:rsidR="005F6F32" w:rsidRPr="005F6F32">
        <w:t xml:space="preserve">(Setup for </w:t>
      </w:r>
      <w:r w:rsidR="00360BD3">
        <w:t>future</w:t>
      </w:r>
      <w:r w:rsidR="005F6F32" w:rsidRPr="005F6F32">
        <w:t xml:space="preserve"> lab)</w:t>
      </w:r>
      <w:bookmarkEnd w:id="10"/>
    </w:p>
    <w:p w14:paraId="189129F7" w14:textId="77777777" w:rsidR="002B36A6" w:rsidRDefault="002B36A6" w:rsidP="002B36A6">
      <w:pPr>
        <w:pStyle w:val="TaskHeading"/>
      </w:pPr>
      <w:r>
        <w:t>Tasks</w:t>
      </w:r>
    </w:p>
    <w:p w14:paraId="140398B0" w14:textId="77777777" w:rsidR="002B36A6" w:rsidRDefault="002B36A6" w:rsidP="002B36A6">
      <w:pPr>
        <w:pStyle w:val="TaskName"/>
        <w:numPr>
          <w:ilvl w:val="0"/>
          <w:numId w:val="20"/>
        </w:numPr>
      </w:pPr>
      <w:r>
        <w:t>Task</w:t>
      </w:r>
    </w:p>
    <w:p w14:paraId="69055500" w14:textId="53B812FE" w:rsidR="002B36A6" w:rsidRDefault="00A81D44" w:rsidP="005513D8">
      <w:pPr>
        <w:pStyle w:val="TaskDetail"/>
        <w:numPr>
          <w:ilvl w:val="0"/>
          <w:numId w:val="28"/>
        </w:numPr>
      </w:pPr>
      <w:r>
        <w:t>In the Azure Portal, hit Create a resource.</w:t>
      </w:r>
    </w:p>
    <w:p w14:paraId="57BD851F" w14:textId="5A52396B" w:rsidR="00A81D44" w:rsidRDefault="00A81D44" w:rsidP="005513D8">
      <w:pPr>
        <w:pStyle w:val="TaskDetail"/>
        <w:numPr>
          <w:ilvl w:val="0"/>
          <w:numId w:val="28"/>
        </w:numPr>
      </w:pPr>
      <w:r>
        <w:t>Search for: Team Project.</w:t>
      </w:r>
    </w:p>
    <w:p w14:paraId="1F71B2D6" w14:textId="4E2D0FEB" w:rsidR="00A81D44" w:rsidRDefault="00B52F6D" w:rsidP="005513D8">
      <w:pPr>
        <w:pStyle w:val="TaskDetail"/>
        <w:numPr>
          <w:ilvl w:val="0"/>
          <w:numId w:val="28"/>
        </w:numPr>
      </w:pPr>
      <w:r>
        <w:t>Click on Team Project (preview) – there may or may not be the “preview” in parenthesis next to it. Preview indicates that the service is new and not released to General Audience (GA) yet.</w:t>
      </w:r>
    </w:p>
    <w:p w14:paraId="31C879B9" w14:textId="0D77A1B9" w:rsidR="003C79A3" w:rsidRDefault="003C79A3" w:rsidP="005513D8">
      <w:pPr>
        <w:pStyle w:val="TaskDetail"/>
        <w:numPr>
          <w:ilvl w:val="0"/>
          <w:numId w:val="28"/>
        </w:numPr>
      </w:pPr>
      <w:r>
        <w:t xml:space="preserve">Click Create. </w:t>
      </w:r>
    </w:p>
    <w:p w14:paraId="4183EFE7" w14:textId="07AE3337" w:rsidR="003C79A3" w:rsidRDefault="003C79A3" w:rsidP="005513D8">
      <w:pPr>
        <w:pStyle w:val="TaskDetail"/>
        <w:numPr>
          <w:ilvl w:val="0"/>
          <w:numId w:val="28"/>
        </w:numPr>
      </w:pPr>
      <w:r>
        <w:t>First, click Organization &gt; Create a new organization &gt; and set the URL to:</w:t>
      </w:r>
    </w:p>
    <w:p w14:paraId="40EF8A5D" w14:textId="5D085A41" w:rsidR="003C79A3" w:rsidRDefault="003C79A3" w:rsidP="003C79A3">
      <w:pPr>
        <w:pStyle w:val="TaskDetail"/>
        <w:numPr>
          <w:ilvl w:val="1"/>
          <w:numId w:val="28"/>
        </w:numPr>
      </w:pPr>
      <w:bookmarkStart w:id="11" w:name="_Hlk522488332"/>
      <w:r w:rsidRPr="003C79A3">
        <w:rPr>
          <w:highlight w:val="yellow"/>
        </w:rPr>
        <w:t>initials</w:t>
      </w:r>
      <w:r>
        <w:t>-occ</w:t>
      </w:r>
    </w:p>
    <w:bookmarkEnd w:id="11"/>
    <w:p w14:paraId="247B4B07" w14:textId="7F81FEA2" w:rsidR="003C79A3" w:rsidRDefault="003C79A3" w:rsidP="003C79A3">
      <w:pPr>
        <w:pStyle w:val="TaskDetail"/>
        <w:ind w:left="2430"/>
      </w:pPr>
      <w:r>
        <w:rPr>
          <w:noProof/>
        </w:rPr>
        <w:drawing>
          <wp:inline distT="0" distB="0" distL="0" distR="0" wp14:anchorId="127EAC16" wp14:editId="5524CAB9">
            <wp:extent cx="2527200" cy="679831"/>
            <wp:effectExtent l="0" t="0" r="6985" b="6350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8768" cy="6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8E7A" w14:textId="05ABBEAE" w:rsidR="003C79A3" w:rsidRDefault="003C79A3" w:rsidP="003C79A3">
      <w:pPr>
        <w:pStyle w:val="TaskDetail"/>
        <w:numPr>
          <w:ilvl w:val="0"/>
          <w:numId w:val="28"/>
        </w:numPr>
      </w:pPr>
      <w:r>
        <w:t xml:space="preserve">Click OK. </w:t>
      </w:r>
    </w:p>
    <w:p w14:paraId="4567F45D" w14:textId="47B1C568" w:rsidR="00B942D2" w:rsidRDefault="00B942D2" w:rsidP="003C79A3">
      <w:pPr>
        <w:pStyle w:val="TaskDetail"/>
        <w:numPr>
          <w:ilvl w:val="0"/>
          <w:numId w:val="28"/>
        </w:numPr>
      </w:pPr>
      <w:r>
        <w:t>Set the Name to:</w:t>
      </w:r>
    </w:p>
    <w:p w14:paraId="09EF106F" w14:textId="583A487B" w:rsidR="00B942D2" w:rsidRDefault="00B942D2" w:rsidP="00B942D2">
      <w:pPr>
        <w:pStyle w:val="TaskDetail"/>
        <w:numPr>
          <w:ilvl w:val="0"/>
          <w:numId w:val="30"/>
        </w:numPr>
      </w:pPr>
      <w:r w:rsidRPr="003C79A3">
        <w:rPr>
          <w:highlight w:val="yellow"/>
        </w:rPr>
        <w:t>initials</w:t>
      </w:r>
      <w:r>
        <w:t>-occ</w:t>
      </w:r>
    </w:p>
    <w:p w14:paraId="216E7B74" w14:textId="25E85D69" w:rsidR="00B942D2" w:rsidRDefault="00B942D2" w:rsidP="003C79A3">
      <w:pPr>
        <w:pStyle w:val="TaskDetail"/>
        <w:numPr>
          <w:ilvl w:val="0"/>
          <w:numId w:val="28"/>
        </w:numPr>
      </w:pPr>
      <w:r>
        <w:t xml:space="preserve">Setup the Resource Group to the same as the Name. </w:t>
      </w:r>
    </w:p>
    <w:p w14:paraId="5E545817" w14:textId="6CEC0EC7" w:rsidR="003E6D70" w:rsidRDefault="003E6D70" w:rsidP="003C79A3">
      <w:pPr>
        <w:pStyle w:val="TaskDetail"/>
        <w:numPr>
          <w:ilvl w:val="0"/>
          <w:numId w:val="28"/>
        </w:numPr>
      </w:pPr>
      <w:r>
        <w:t xml:space="preserve">Subscription should be Azure Pass. </w:t>
      </w:r>
    </w:p>
    <w:p w14:paraId="28BEC4D2" w14:textId="4EFB801B" w:rsidR="003C79A3" w:rsidRDefault="003C79A3" w:rsidP="003C79A3">
      <w:pPr>
        <w:pStyle w:val="TaskDetail"/>
        <w:numPr>
          <w:ilvl w:val="0"/>
          <w:numId w:val="28"/>
        </w:numPr>
      </w:pPr>
      <w:r>
        <w:t>Leave all other fields as default.</w:t>
      </w:r>
    </w:p>
    <w:p w14:paraId="6E6755E6" w14:textId="598C595B" w:rsidR="003C79A3" w:rsidRPr="006755F2" w:rsidRDefault="003C79A3" w:rsidP="003C79A3">
      <w:pPr>
        <w:pStyle w:val="TaskDetail"/>
        <w:numPr>
          <w:ilvl w:val="0"/>
          <w:numId w:val="28"/>
        </w:numPr>
      </w:pPr>
      <w:r>
        <w:t xml:space="preserve">Click Create. </w:t>
      </w:r>
    </w:p>
    <w:p w14:paraId="21E15782" w14:textId="77777777" w:rsidR="002B36A6" w:rsidRPr="007F7A6B" w:rsidRDefault="002B36A6" w:rsidP="002B36A6">
      <w:pPr>
        <w:pStyle w:val="TaskDetail"/>
      </w:pPr>
    </w:p>
    <w:p w14:paraId="5CE6CF18" w14:textId="21A2F939" w:rsidR="002B36A6" w:rsidRPr="00B00779" w:rsidRDefault="002B36A6" w:rsidP="002B36A6">
      <w:pPr>
        <w:pStyle w:val="CompletionMessage"/>
      </w:pPr>
      <w:r>
        <w:t>Exercise 5 has been completed</w:t>
      </w:r>
    </w:p>
    <w:p w14:paraId="072C204B" w14:textId="77777777" w:rsidR="00DC6116" w:rsidRPr="00B00779" w:rsidRDefault="00DC6116" w:rsidP="0070002F">
      <w:pPr>
        <w:pStyle w:val="CompletionMessage"/>
      </w:pPr>
    </w:p>
    <w:sectPr w:rsidR="00DC6116" w:rsidRPr="00B00779" w:rsidSect="008A04FA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7F6FA" w14:textId="77777777" w:rsidR="00C4690E" w:rsidRDefault="00C4690E" w:rsidP="006F21E1">
      <w:pPr>
        <w:spacing w:after="0" w:line="240" w:lineRule="auto"/>
      </w:pPr>
      <w:r>
        <w:separator/>
      </w:r>
    </w:p>
  </w:endnote>
  <w:endnote w:type="continuationSeparator" w:id="0">
    <w:p w14:paraId="2C06FFE9" w14:textId="77777777" w:rsidR="00C4690E" w:rsidRDefault="00C4690E" w:rsidP="006F21E1">
      <w:pPr>
        <w:spacing w:after="0" w:line="240" w:lineRule="auto"/>
      </w:pPr>
      <w:r>
        <w:continuationSeparator/>
      </w:r>
    </w:p>
  </w:endnote>
  <w:endnote w:type="continuationNotice" w:id="1">
    <w:p w14:paraId="0C0B777C" w14:textId="77777777" w:rsidR="00C4690E" w:rsidRDefault="00C469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54166" w14:textId="776D3682" w:rsidR="00804927" w:rsidRDefault="00D23341" w:rsidP="006F21E1">
    <w:pPr>
      <w:pStyle w:val="Footer"/>
      <w:jc w:val="right"/>
    </w:pPr>
    <w:sdt>
      <w:sdtPr>
        <w:id w:val="-703024514"/>
      </w:sdtPr>
      <w:sdtEndPr/>
      <w:sdtContent>
        <w:sdt>
          <w:sdtPr>
            <w:id w:val="-521776150"/>
            <w:showingPlcHdr/>
          </w:sdtPr>
          <w:sdtEndPr/>
          <w:sdtContent>
            <w:r w:rsidR="00F35132">
              <w:t xml:space="preserve">     </w:t>
            </w:r>
          </w:sdtContent>
        </w:sdt>
      </w:sdtContent>
    </w:sdt>
    <w:sdt>
      <w:sdtPr>
        <w:id w:val="-1990776059"/>
        <w:docPartObj>
          <w:docPartGallery w:val="Page Numbers (Bottom of Page)"/>
          <w:docPartUnique/>
        </w:docPartObj>
      </w:sdtPr>
      <w:sdtEndPr/>
      <w:sdtContent>
        <w:r w:rsidR="00804927">
          <w:rPr>
            <w:noProof/>
          </w:rPr>
          <mc:AlternateContent>
            <mc:Choice Requires="wpg">
              <w:drawing>
                <wp:anchor distT="0" distB="0" distL="114300" distR="114300" simplePos="0" relativeHeight="251658241" behindDoc="0" locked="0" layoutInCell="1" allowOverlap="1" wp14:anchorId="340738BA" wp14:editId="14180CE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2" name="Group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E7CE90" w14:textId="77777777" w:rsidR="00804927" w:rsidRPr="00F35132" w:rsidRDefault="00804927">
                                <w:pPr>
                                  <w:jc w:val="center"/>
                                </w:pPr>
                                <w:r w:rsidRPr="00F35132">
                                  <w:fldChar w:fldCharType="begin"/>
                                </w:r>
                                <w:r w:rsidRPr="00F35132">
                                  <w:instrText xml:space="preserve"> PAGE    \* MERGEFORMAT </w:instrText>
                                </w:r>
                                <w:r w:rsidRPr="00F35132">
                                  <w:fldChar w:fldCharType="separate"/>
                                </w:r>
                                <w:r w:rsidR="009A2AB5" w:rsidRPr="00F35132">
                                  <w:rPr>
                                    <w:noProof/>
                                  </w:rPr>
                                  <w:t>4</w:t>
                                </w:r>
                                <w:r w:rsidRPr="00F35132"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0738BA" id="Group 32" o:spid="_x0000_s1026" style="position:absolute;left:0;text-align:left;margin-left:0;margin-top:0;width:612.75pt;height:15pt;z-index:251658241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07E7CE90" w14:textId="77777777" w:rsidR="00804927" w:rsidRPr="00F35132" w:rsidRDefault="00804927">
                          <w:pPr>
                            <w:jc w:val="center"/>
                          </w:pPr>
                          <w:r w:rsidRPr="00F35132">
                            <w:fldChar w:fldCharType="begin"/>
                          </w:r>
                          <w:r w:rsidRPr="00F35132">
                            <w:instrText xml:space="preserve"> PAGE    \* MERGEFORMAT </w:instrText>
                          </w:r>
                          <w:r w:rsidRPr="00F35132">
                            <w:fldChar w:fldCharType="separate"/>
                          </w:r>
                          <w:r w:rsidR="009A2AB5" w:rsidRPr="00F35132">
                            <w:rPr>
                              <w:noProof/>
                            </w:rPr>
                            <w:t>4</w:t>
                          </w:r>
                          <w:r w:rsidRPr="00F35132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9636113"/>
      <w:docPartObj>
        <w:docPartGallery w:val="Page Numbers (Bottom of Page)"/>
        <w:docPartUnique/>
      </w:docPartObj>
    </w:sdtPr>
    <w:sdtEndPr/>
    <w:sdtContent>
      <w:p w14:paraId="50A27BB4" w14:textId="7D6DBEE6" w:rsidR="00804927" w:rsidRDefault="008049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79B44293" wp14:editId="136AEBE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19EAB8" w14:textId="77777777" w:rsidR="00804927" w:rsidRDefault="008049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A2AB5" w:rsidRPr="009A2AB5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B44293" id="Group 33" o:spid="_x0000_s1031" style="position:absolute;margin-left:0;margin-top:0;width:612.7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gfENAQAAAIOAAAOAAAAZHJzL2Uyb0RvYy54bWzsV9uOpDYQfY+Uf7B47+FOAxpmNdOXSaRJ&#10;stJO8u4Gc0nAJjYz9CTKv6d8gb7tJqvd2SQP6ZaQwXZRderUKXP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14:paraId="1919EAB8" w14:textId="77777777" w:rsidR="00804927" w:rsidRDefault="008049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A2AB5" w:rsidRPr="009A2AB5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62EAB" w14:textId="77777777" w:rsidR="00F35132" w:rsidRDefault="00F35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F2EDF" w14:textId="77777777" w:rsidR="00C4690E" w:rsidRDefault="00C4690E" w:rsidP="006F21E1">
      <w:pPr>
        <w:spacing w:after="0" w:line="240" w:lineRule="auto"/>
      </w:pPr>
      <w:r>
        <w:separator/>
      </w:r>
    </w:p>
  </w:footnote>
  <w:footnote w:type="continuationSeparator" w:id="0">
    <w:p w14:paraId="4C3EBBBA" w14:textId="77777777" w:rsidR="00C4690E" w:rsidRDefault="00C4690E" w:rsidP="006F21E1">
      <w:pPr>
        <w:spacing w:after="0" w:line="240" w:lineRule="auto"/>
      </w:pPr>
      <w:r>
        <w:continuationSeparator/>
      </w:r>
    </w:p>
  </w:footnote>
  <w:footnote w:type="continuationNotice" w:id="1">
    <w:p w14:paraId="3731CFDE" w14:textId="77777777" w:rsidR="00C4690E" w:rsidRDefault="00C469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682622"/>
    </w:sdtPr>
    <w:sdtEndPr/>
    <w:sdtContent>
      <w:p w14:paraId="5114A5D0" w14:textId="26B7C815" w:rsidR="00EF7E53" w:rsidRDefault="00EF7E53" w:rsidP="00EF7E53">
        <w:pPr>
          <w:pStyle w:val="Header"/>
          <w:jc w:val="right"/>
        </w:pPr>
        <w:r w:rsidRPr="00537CE7">
          <w:t>Microsoft Azure</w:t>
        </w:r>
        <w:r w:rsidR="00F35132">
          <w:t xml:space="preserve"> Essentials and Containers</w:t>
        </w:r>
      </w:p>
    </w:sdtContent>
  </w:sdt>
  <w:p w14:paraId="202A0730" w14:textId="77777777" w:rsidR="00804927" w:rsidRDefault="00804927" w:rsidP="00B2481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947607"/>
    </w:sdtPr>
    <w:sdtEndPr/>
    <w:sdtContent>
      <w:p w14:paraId="6926B640" w14:textId="18B6A662" w:rsidR="00804927" w:rsidRDefault="00C648D0">
        <w:pPr>
          <w:pStyle w:val="Header"/>
        </w:pPr>
        <w:r>
          <w:t xml:space="preserve">Azure Essentials and Containers </w:t>
        </w:r>
        <w:r w:rsidR="00BE666B">
          <w:t>(</w:t>
        </w:r>
        <w:r>
          <w:t>Custom Workshop</w:t>
        </w:r>
        <w:r w:rsidR="00BE666B">
          <w:t>)</w:t>
        </w:r>
        <w:r w:rsidR="006B3BA5">
          <w:t xml:space="preserve"> for the OCC</w:t>
        </w:r>
      </w:p>
      <w:p w14:paraId="0D2AB109" w14:textId="77777777" w:rsidR="00804927" w:rsidRDefault="00D23341">
        <w:pPr>
          <w:pStyle w:val="Head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CFB05" w14:textId="77777777" w:rsidR="00F35132" w:rsidRDefault="00F351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508D"/>
    <w:multiLevelType w:val="hybridMultilevel"/>
    <w:tmpl w:val="E0C80F80"/>
    <w:lvl w:ilvl="0" w:tplc="8594FD2C">
      <w:start w:val="1"/>
      <w:numFmt w:val="decimal"/>
      <w:pStyle w:val="TaskName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C0A02"/>
    <w:multiLevelType w:val="hybridMultilevel"/>
    <w:tmpl w:val="E0B2B69A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953C6"/>
    <w:multiLevelType w:val="hybridMultilevel"/>
    <w:tmpl w:val="2B68BD66"/>
    <w:lvl w:ilvl="0" w:tplc="4A90E530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0BD92AA8"/>
    <w:multiLevelType w:val="hybridMultilevel"/>
    <w:tmpl w:val="E33C14D8"/>
    <w:lvl w:ilvl="0" w:tplc="33FE1340">
      <w:start w:val="1"/>
      <w:numFmt w:val="bullet"/>
      <w:pStyle w:val="BulletIndentIndent"/>
      <w:lvlText w:val="▪"/>
      <w:lvlJc w:val="left"/>
      <w:pPr>
        <w:ind w:left="2376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4" w15:restartNumberingAfterBreak="0">
    <w:nsid w:val="0CC938AD"/>
    <w:multiLevelType w:val="hybridMultilevel"/>
    <w:tmpl w:val="AC4210A4"/>
    <w:lvl w:ilvl="0" w:tplc="6636977C">
      <w:start w:val="1"/>
      <w:numFmt w:val="bullet"/>
      <w:pStyle w:val="BulletIndent"/>
      <w:lvlText w:val="o"/>
      <w:lvlJc w:val="left"/>
      <w:pPr>
        <w:ind w:left="1872" w:hanging="360"/>
      </w:pPr>
      <w:rPr>
        <w:rFonts w:ascii="Courier New" w:hAnsi="Courier New" w:hint="default"/>
        <w:color w:val="1F497D" w:themeColor="text2"/>
      </w:rPr>
    </w:lvl>
    <w:lvl w:ilvl="1" w:tplc="54B4DBA4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0E1B46EC"/>
    <w:multiLevelType w:val="hybridMultilevel"/>
    <w:tmpl w:val="1E7AA692"/>
    <w:lvl w:ilvl="0" w:tplc="9D287B88">
      <w:start w:val="1"/>
      <w:numFmt w:val="bullet"/>
      <w:pStyle w:val="Bullet"/>
      <w:lvlText w:val=""/>
      <w:lvlJc w:val="left"/>
      <w:pPr>
        <w:ind w:left="1152" w:hanging="360"/>
      </w:pPr>
      <w:rPr>
        <w:rFonts w:ascii="Symbol" w:hAnsi="Symbol" w:hint="default"/>
        <w:color w:val="1F497D" w:themeColor="text2"/>
      </w:rPr>
    </w:lvl>
    <w:lvl w:ilvl="1" w:tplc="E2321222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0E975D81"/>
    <w:multiLevelType w:val="hybridMultilevel"/>
    <w:tmpl w:val="21F4CE62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872A33"/>
    <w:multiLevelType w:val="hybridMultilevel"/>
    <w:tmpl w:val="AD4E2B18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A32F0C"/>
    <w:multiLevelType w:val="hybridMultilevel"/>
    <w:tmpl w:val="21F4CE62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24404B"/>
    <w:multiLevelType w:val="hybridMultilevel"/>
    <w:tmpl w:val="87F4FE6E"/>
    <w:lvl w:ilvl="0" w:tplc="7E006802">
      <w:start w:val="1"/>
      <w:numFmt w:val="decimal"/>
      <w:pStyle w:val="High-levelsteps"/>
      <w:lvlText w:val="%1."/>
      <w:lvlJc w:val="left"/>
      <w:pPr>
        <w:ind w:left="990" w:hanging="360"/>
      </w:pPr>
    </w:lvl>
    <w:lvl w:ilvl="1" w:tplc="0846D798">
      <w:start w:val="1"/>
      <w:numFmt w:val="lowerLetter"/>
      <w:pStyle w:val="Granularsteps"/>
      <w:lvlText w:val="%2."/>
      <w:lvlJc w:val="left"/>
      <w:pPr>
        <w:ind w:left="1710" w:hanging="360"/>
      </w:pPr>
      <w:rPr>
        <w:rFonts w:asciiTheme="majorHAnsi" w:hAnsiTheme="majorHAnsi" w:hint="default"/>
        <w:b w:val="0"/>
      </w:rPr>
    </w:lvl>
    <w:lvl w:ilvl="2" w:tplc="54105AD8">
      <w:start w:val="1"/>
      <w:numFmt w:val="lowerRoman"/>
      <w:pStyle w:val="moregranularsteps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285D354C"/>
    <w:multiLevelType w:val="hybridMultilevel"/>
    <w:tmpl w:val="622CC29C"/>
    <w:lvl w:ilvl="0" w:tplc="4A90E530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 w15:restartNumberingAfterBreak="0">
    <w:nsid w:val="2AD146CF"/>
    <w:multiLevelType w:val="hybridMultilevel"/>
    <w:tmpl w:val="7E283F5C"/>
    <w:lvl w:ilvl="0" w:tplc="86283390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 w15:restartNumberingAfterBreak="0">
    <w:nsid w:val="35F07CA5"/>
    <w:multiLevelType w:val="hybridMultilevel"/>
    <w:tmpl w:val="6FE6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E0977"/>
    <w:multiLevelType w:val="hybridMultilevel"/>
    <w:tmpl w:val="21F4CE62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0014FA"/>
    <w:multiLevelType w:val="hybridMultilevel"/>
    <w:tmpl w:val="CCE8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F190C"/>
    <w:multiLevelType w:val="hybridMultilevel"/>
    <w:tmpl w:val="3EA81DA8"/>
    <w:lvl w:ilvl="0" w:tplc="04090019">
      <w:start w:val="1"/>
      <w:numFmt w:val="lowerLetter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" w15:restartNumberingAfterBreak="0">
    <w:nsid w:val="51E1605D"/>
    <w:multiLevelType w:val="hybridMultilevel"/>
    <w:tmpl w:val="E4B2FC66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501F4"/>
    <w:multiLevelType w:val="hybridMultilevel"/>
    <w:tmpl w:val="5D96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A2BE3"/>
    <w:multiLevelType w:val="hybridMultilevel"/>
    <w:tmpl w:val="132CD564"/>
    <w:lvl w:ilvl="0" w:tplc="4A90E530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 w15:restartNumberingAfterBreak="0">
    <w:nsid w:val="5AEA79EE"/>
    <w:multiLevelType w:val="hybridMultilevel"/>
    <w:tmpl w:val="2B68BD66"/>
    <w:lvl w:ilvl="0" w:tplc="4A90E530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 w15:restartNumberingAfterBreak="0">
    <w:nsid w:val="5E07769C"/>
    <w:multiLevelType w:val="hybridMultilevel"/>
    <w:tmpl w:val="C8A0507E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9C54C1"/>
    <w:multiLevelType w:val="hybridMultilevel"/>
    <w:tmpl w:val="AD4E2B18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AA0D9D"/>
    <w:multiLevelType w:val="hybridMultilevel"/>
    <w:tmpl w:val="C8A0507E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9C50C1"/>
    <w:multiLevelType w:val="hybridMultilevel"/>
    <w:tmpl w:val="5F6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E3BFF"/>
    <w:multiLevelType w:val="hybridMultilevel"/>
    <w:tmpl w:val="9DC06410"/>
    <w:lvl w:ilvl="0" w:tplc="3E3253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0C41C6"/>
    <w:multiLevelType w:val="hybridMultilevel"/>
    <w:tmpl w:val="132CD564"/>
    <w:lvl w:ilvl="0" w:tplc="4A90E530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6" w15:restartNumberingAfterBreak="0">
    <w:nsid w:val="703B5AA6"/>
    <w:multiLevelType w:val="hybridMultilevel"/>
    <w:tmpl w:val="2B68BD66"/>
    <w:lvl w:ilvl="0" w:tplc="4A90E530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7" w15:restartNumberingAfterBreak="0">
    <w:nsid w:val="73281F49"/>
    <w:multiLevelType w:val="hybridMultilevel"/>
    <w:tmpl w:val="F52EAD0A"/>
    <w:lvl w:ilvl="0" w:tplc="71C4C866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8" w15:restartNumberingAfterBreak="0">
    <w:nsid w:val="7BFF31B7"/>
    <w:multiLevelType w:val="hybridMultilevel"/>
    <w:tmpl w:val="2B68BD66"/>
    <w:lvl w:ilvl="0" w:tplc="4A90E530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</w:num>
  <w:num w:numId="6">
    <w:abstractNumId w:val="12"/>
  </w:num>
  <w:num w:numId="7">
    <w:abstractNumId w:val="0"/>
  </w:num>
  <w:num w:numId="8">
    <w:abstractNumId w:val="22"/>
  </w:num>
  <w:num w:numId="9">
    <w:abstractNumId w:val="14"/>
  </w:num>
  <w:num w:numId="10">
    <w:abstractNumId w:val="20"/>
  </w:num>
  <w:num w:numId="11">
    <w:abstractNumId w:val="16"/>
  </w:num>
  <w:num w:numId="12">
    <w:abstractNumId w:val="21"/>
  </w:num>
  <w:num w:numId="13">
    <w:abstractNumId w:val="7"/>
  </w:num>
  <w:num w:numId="14">
    <w:abstractNumId w:val="17"/>
  </w:num>
  <w:num w:numId="15">
    <w:abstractNumId w:val="1"/>
  </w:num>
  <w:num w:numId="16">
    <w:abstractNumId w:val="13"/>
  </w:num>
  <w:num w:numId="17">
    <w:abstractNumId w:val="23"/>
  </w:num>
  <w:num w:numId="18">
    <w:abstractNumId w:val="6"/>
  </w:num>
  <w:num w:numId="19">
    <w:abstractNumId w:val="27"/>
  </w:num>
  <w:num w:numId="20">
    <w:abstractNumId w:val="8"/>
  </w:num>
  <w:num w:numId="21">
    <w:abstractNumId w:val="11"/>
  </w:num>
  <w:num w:numId="22">
    <w:abstractNumId w:val="25"/>
  </w:num>
  <w:num w:numId="23">
    <w:abstractNumId w:val="18"/>
  </w:num>
  <w:num w:numId="24">
    <w:abstractNumId w:val="10"/>
  </w:num>
  <w:num w:numId="25">
    <w:abstractNumId w:val="19"/>
  </w:num>
  <w:num w:numId="26">
    <w:abstractNumId w:val="24"/>
  </w:num>
  <w:num w:numId="27">
    <w:abstractNumId w:val="28"/>
  </w:num>
  <w:num w:numId="28">
    <w:abstractNumId w:val="26"/>
  </w:num>
  <w:num w:numId="29">
    <w:abstractNumId w:val="2"/>
  </w:num>
  <w:num w:numId="30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defaultTabStop w:val="720"/>
  <w:evenAndOddHeaders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28"/>
    <w:rsid w:val="00002C9D"/>
    <w:rsid w:val="00011D18"/>
    <w:rsid w:val="0001630E"/>
    <w:rsid w:val="000170FD"/>
    <w:rsid w:val="00022ED0"/>
    <w:rsid w:val="0004051C"/>
    <w:rsid w:val="00041018"/>
    <w:rsid w:val="00041CAD"/>
    <w:rsid w:val="0005076A"/>
    <w:rsid w:val="00052400"/>
    <w:rsid w:val="0005767A"/>
    <w:rsid w:val="00065B70"/>
    <w:rsid w:val="00067F20"/>
    <w:rsid w:val="00074257"/>
    <w:rsid w:val="000800C6"/>
    <w:rsid w:val="000804B4"/>
    <w:rsid w:val="000831F9"/>
    <w:rsid w:val="00084676"/>
    <w:rsid w:val="00090825"/>
    <w:rsid w:val="000A2FD8"/>
    <w:rsid w:val="000A4D06"/>
    <w:rsid w:val="000A6AEC"/>
    <w:rsid w:val="000B27F3"/>
    <w:rsid w:val="000B2934"/>
    <w:rsid w:val="000C4B08"/>
    <w:rsid w:val="000D3F55"/>
    <w:rsid w:val="000E272C"/>
    <w:rsid w:val="000E29F2"/>
    <w:rsid w:val="000E5867"/>
    <w:rsid w:val="000F4FEE"/>
    <w:rsid w:val="00103C12"/>
    <w:rsid w:val="001238FD"/>
    <w:rsid w:val="001245DD"/>
    <w:rsid w:val="001251AF"/>
    <w:rsid w:val="00130FA8"/>
    <w:rsid w:val="00140E7E"/>
    <w:rsid w:val="00142287"/>
    <w:rsid w:val="00145723"/>
    <w:rsid w:val="00147A31"/>
    <w:rsid w:val="001544EB"/>
    <w:rsid w:val="00154A2D"/>
    <w:rsid w:val="00156232"/>
    <w:rsid w:val="00161503"/>
    <w:rsid w:val="00171B00"/>
    <w:rsid w:val="0018088C"/>
    <w:rsid w:val="001833D4"/>
    <w:rsid w:val="00184BBE"/>
    <w:rsid w:val="00192F58"/>
    <w:rsid w:val="001954AF"/>
    <w:rsid w:val="001A162A"/>
    <w:rsid w:val="001A1B37"/>
    <w:rsid w:val="001B2574"/>
    <w:rsid w:val="001B7C39"/>
    <w:rsid w:val="001D0F8F"/>
    <w:rsid w:val="001D1824"/>
    <w:rsid w:val="001D2674"/>
    <w:rsid w:val="001D2F85"/>
    <w:rsid w:val="001D4B12"/>
    <w:rsid w:val="001D79AB"/>
    <w:rsid w:val="001E385D"/>
    <w:rsid w:val="001E45FE"/>
    <w:rsid w:val="001E6CEF"/>
    <w:rsid w:val="001E7C2A"/>
    <w:rsid w:val="001F4C8F"/>
    <w:rsid w:val="00201B28"/>
    <w:rsid w:val="00202881"/>
    <w:rsid w:val="00203653"/>
    <w:rsid w:val="00205D32"/>
    <w:rsid w:val="00216524"/>
    <w:rsid w:val="00223EBD"/>
    <w:rsid w:val="002275E7"/>
    <w:rsid w:val="0023755F"/>
    <w:rsid w:val="00256E92"/>
    <w:rsid w:val="00257567"/>
    <w:rsid w:val="00265655"/>
    <w:rsid w:val="0027114E"/>
    <w:rsid w:val="00272ACF"/>
    <w:rsid w:val="00274B1B"/>
    <w:rsid w:val="0027615E"/>
    <w:rsid w:val="00292DD1"/>
    <w:rsid w:val="002957CF"/>
    <w:rsid w:val="002A2321"/>
    <w:rsid w:val="002A7E1A"/>
    <w:rsid w:val="002B36A6"/>
    <w:rsid w:val="002B7245"/>
    <w:rsid w:val="002C2D66"/>
    <w:rsid w:val="002C4F48"/>
    <w:rsid w:val="002C706F"/>
    <w:rsid w:val="002D5BAD"/>
    <w:rsid w:val="002D668C"/>
    <w:rsid w:val="002E389F"/>
    <w:rsid w:val="002F02AB"/>
    <w:rsid w:val="002F4C88"/>
    <w:rsid w:val="002F5FC6"/>
    <w:rsid w:val="003044E0"/>
    <w:rsid w:val="00304EB9"/>
    <w:rsid w:val="00323971"/>
    <w:rsid w:val="00327F14"/>
    <w:rsid w:val="00332935"/>
    <w:rsid w:val="00347B99"/>
    <w:rsid w:val="00352051"/>
    <w:rsid w:val="00360BD3"/>
    <w:rsid w:val="00361B37"/>
    <w:rsid w:val="00361DAA"/>
    <w:rsid w:val="00362F0E"/>
    <w:rsid w:val="00365FDC"/>
    <w:rsid w:val="00370EAC"/>
    <w:rsid w:val="00381026"/>
    <w:rsid w:val="003A4311"/>
    <w:rsid w:val="003B213D"/>
    <w:rsid w:val="003B2E20"/>
    <w:rsid w:val="003B333D"/>
    <w:rsid w:val="003B4466"/>
    <w:rsid w:val="003B6DA2"/>
    <w:rsid w:val="003C51DD"/>
    <w:rsid w:val="003C79A3"/>
    <w:rsid w:val="003D590E"/>
    <w:rsid w:val="003E14DC"/>
    <w:rsid w:val="003E6D70"/>
    <w:rsid w:val="003F10AE"/>
    <w:rsid w:val="003F3384"/>
    <w:rsid w:val="003F7CE9"/>
    <w:rsid w:val="00400BFF"/>
    <w:rsid w:val="00401F03"/>
    <w:rsid w:val="0041503D"/>
    <w:rsid w:val="004243DD"/>
    <w:rsid w:val="004263A9"/>
    <w:rsid w:val="00433A2E"/>
    <w:rsid w:val="0044069C"/>
    <w:rsid w:val="004407AC"/>
    <w:rsid w:val="004410E8"/>
    <w:rsid w:val="00443570"/>
    <w:rsid w:val="00457B0C"/>
    <w:rsid w:val="00460B3C"/>
    <w:rsid w:val="00466DAD"/>
    <w:rsid w:val="00472D20"/>
    <w:rsid w:val="0047560D"/>
    <w:rsid w:val="004778CC"/>
    <w:rsid w:val="004940C6"/>
    <w:rsid w:val="004A48F4"/>
    <w:rsid w:val="004A5A8B"/>
    <w:rsid w:val="004B0BD8"/>
    <w:rsid w:val="004B1262"/>
    <w:rsid w:val="004B13D9"/>
    <w:rsid w:val="004B6A84"/>
    <w:rsid w:val="004C0089"/>
    <w:rsid w:val="004C334C"/>
    <w:rsid w:val="004C342D"/>
    <w:rsid w:val="004D18BF"/>
    <w:rsid w:val="004E386F"/>
    <w:rsid w:val="004F530E"/>
    <w:rsid w:val="004F7E0D"/>
    <w:rsid w:val="00500E48"/>
    <w:rsid w:val="00506A65"/>
    <w:rsid w:val="00513CEC"/>
    <w:rsid w:val="00516403"/>
    <w:rsid w:val="00516BCF"/>
    <w:rsid w:val="00517F53"/>
    <w:rsid w:val="00522ABB"/>
    <w:rsid w:val="00523A69"/>
    <w:rsid w:val="00525840"/>
    <w:rsid w:val="00530E7C"/>
    <w:rsid w:val="00535AC8"/>
    <w:rsid w:val="005455B7"/>
    <w:rsid w:val="005513D8"/>
    <w:rsid w:val="00552931"/>
    <w:rsid w:val="005545D9"/>
    <w:rsid w:val="00556BA2"/>
    <w:rsid w:val="00560FDF"/>
    <w:rsid w:val="005779A1"/>
    <w:rsid w:val="00581B6A"/>
    <w:rsid w:val="005828DC"/>
    <w:rsid w:val="00582F07"/>
    <w:rsid w:val="00584436"/>
    <w:rsid w:val="00585A5E"/>
    <w:rsid w:val="005866BA"/>
    <w:rsid w:val="00586ED9"/>
    <w:rsid w:val="00587B78"/>
    <w:rsid w:val="005968FE"/>
    <w:rsid w:val="00597A0B"/>
    <w:rsid w:val="005A0E1F"/>
    <w:rsid w:val="005A1ED4"/>
    <w:rsid w:val="005A57FD"/>
    <w:rsid w:val="005B3C2E"/>
    <w:rsid w:val="005C4124"/>
    <w:rsid w:val="005F6F32"/>
    <w:rsid w:val="00600B10"/>
    <w:rsid w:val="0061145F"/>
    <w:rsid w:val="006145A0"/>
    <w:rsid w:val="00621E54"/>
    <w:rsid w:val="00631538"/>
    <w:rsid w:val="006354FC"/>
    <w:rsid w:val="00642976"/>
    <w:rsid w:val="0065035A"/>
    <w:rsid w:val="0065544E"/>
    <w:rsid w:val="006576A5"/>
    <w:rsid w:val="00667B7E"/>
    <w:rsid w:val="00672C44"/>
    <w:rsid w:val="006755F2"/>
    <w:rsid w:val="0068490C"/>
    <w:rsid w:val="00694953"/>
    <w:rsid w:val="00697D5F"/>
    <w:rsid w:val="006A4A16"/>
    <w:rsid w:val="006A6373"/>
    <w:rsid w:val="006B30F9"/>
    <w:rsid w:val="006B3BA5"/>
    <w:rsid w:val="006B4727"/>
    <w:rsid w:val="006B5045"/>
    <w:rsid w:val="006B61D5"/>
    <w:rsid w:val="006C1575"/>
    <w:rsid w:val="006D122F"/>
    <w:rsid w:val="006D347C"/>
    <w:rsid w:val="006D5986"/>
    <w:rsid w:val="006D7D69"/>
    <w:rsid w:val="006E217A"/>
    <w:rsid w:val="006E6DD4"/>
    <w:rsid w:val="006F017D"/>
    <w:rsid w:val="006F21E1"/>
    <w:rsid w:val="0070002F"/>
    <w:rsid w:val="00702F3B"/>
    <w:rsid w:val="00702F99"/>
    <w:rsid w:val="00702FF4"/>
    <w:rsid w:val="007046E8"/>
    <w:rsid w:val="0070507B"/>
    <w:rsid w:val="0071176C"/>
    <w:rsid w:val="00722E50"/>
    <w:rsid w:val="00723D31"/>
    <w:rsid w:val="00726499"/>
    <w:rsid w:val="00726F14"/>
    <w:rsid w:val="007357EE"/>
    <w:rsid w:val="0073606C"/>
    <w:rsid w:val="007372B3"/>
    <w:rsid w:val="007376FF"/>
    <w:rsid w:val="00737B54"/>
    <w:rsid w:val="00745CBD"/>
    <w:rsid w:val="007472D2"/>
    <w:rsid w:val="00762FBC"/>
    <w:rsid w:val="007643E7"/>
    <w:rsid w:val="00766301"/>
    <w:rsid w:val="00766ADE"/>
    <w:rsid w:val="007716EC"/>
    <w:rsid w:val="00775C16"/>
    <w:rsid w:val="00780CF8"/>
    <w:rsid w:val="00781CD9"/>
    <w:rsid w:val="007821F4"/>
    <w:rsid w:val="00782F96"/>
    <w:rsid w:val="00786EF2"/>
    <w:rsid w:val="00791C66"/>
    <w:rsid w:val="00797952"/>
    <w:rsid w:val="007A077C"/>
    <w:rsid w:val="007A590B"/>
    <w:rsid w:val="007B1620"/>
    <w:rsid w:val="007B1C08"/>
    <w:rsid w:val="007C250E"/>
    <w:rsid w:val="007C5E78"/>
    <w:rsid w:val="007C7020"/>
    <w:rsid w:val="007D09DA"/>
    <w:rsid w:val="007D0CE0"/>
    <w:rsid w:val="007D7199"/>
    <w:rsid w:val="007E49C0"/>
    <w:rsid w:val="007F2943"/>
    <w:rsid w:val="007F4EF4"/>
    <w:rsid w:val="007F5AD9"/>
    <w:rsid w:val="007F79FF"/>
    <w:rsid w:val="007F7A6B"/>
    <w:rsid w:val="0080336C"/>
    <w:rsid w:val="00804927"/>
    <w:rsid w:val="00810582"/>
    <w:rsid w:val="00810ABC"/>
    <w:rsid w:val="0081484B"/>
    <w:rsid w:val="00815F43"/>
    <w:rsid w:val="008208A5"/>
    <w:rsid w:val="00824252"/>
    <w:rsid w:val="00824CB2"/>
    <w:rsid w:val="0082718E"/>
    <w:rsid w:val="00835B0B"/>
    <w:rsid w:val="0084154D"/>
    <w:rsid w:val="00842785"/>
    <w:rsid w:val="00856809"/>
    <w:rsid w:val="008608B8"/>
    <w:rsid w:val="008636DD"/>
    <w:rsid w:val="0086571B"/>
    <w:rsid w:val="0088298F"/>
    <w:rsid w:val="00882F72"/>
    <w:rsid w:val="00883327"/>
    <w:rsid w:val="008845BD"/>
    <w:rsid w:val="008853E7"/>
    <w:rsid w:val="00885EC6"/>
    <w:rsid w:val="00886853"/>
    <w:rsid w:val="008922BE"/>
    <w:rsid w:val="008A04FA"/>
    <w:rsid w:val="008A0D23"/>
    <w:rsid w:val="008A159C"/>
    <w:rsid w:val="008B30CE"/>
    <w:rsid w:val="008C40E0"/>
    <w:rsid w:val="008C7357"/>
    <w:rsid w:val="008D01A4"/>
    <w:rsid w:val="008D2991"/>
    <w:rsid w:val="008E26B3"/>
    <w:rsid w:val="008E312A"/>
    <w:rsid w:val="008F33BC"/>
    <w:rsid w:val="00901DB1"/>
    <w:rsid w:val="009053A0"/>
    <w:rsid w:val="009056A3"/>
    <w:rsid w:val="00905FCF"/>
    <w:rsid w:val="00907EAC"/>
    <w:rsid w:val="0092047B"/>
    <w:rsid w:val="00920BA7"/>
    <w:rsid w:val="00934DF4"/>
    <w:rsid w:val="00942DB2"/>
    <w:rsid w:val="009563AC"/>
    <w:rsid w:val="009677BC"/>
    <w:rsid w:val="00970707"/>
    <w:rsid w:val="00970A7E"/>
    <w:rsid w:val="00971B4E"/>
    <w:rsid w:val="00973336"/>
    <w:rsid w:val="00976093"/>
    <w:rsid w:val="009768EC"/>
    <w:rsid w:val="0098005E"/>
    <w:rsid w:val="0098041D"/>
    <w:rsid w:val="00983B6D"/>
    <w:rsid w:val="00983E67"/>
    <w:rsid w:val="0098586D"/>
    <w:rsid w:val="0099274E"/>
    <w:rsid w:val="00995FBA"/>
    <w:rsid w:val="00997199"/>
    <w:rsid w:val="009A2AB5"/>
    <w:rsid w:val="009A4502"/>
    <w:rsid w:val="009A4ECA"/>
    <w:rsid w:val="009A5DCA"/>
    <w:rsid w:val="009A6DFB"/>
    <w:rsid w:val="009A795F"/>
    <w:rsid w:val="009B0649"/>
    <w:rsid w:val="009B1C8F"/>
    <w:rsid w:val="009B4258"/>
    <w:rsid w:val="009C2BCC"/>
    <w:rsid w:val="009C3333"/>
    <w:rsid w:val="009C4199"/>
    <w:rsid w:val="009C6354"/>
    <w:rsid w:val="009D4483"/>
    <w:rsid w:val="009D5A72"/>
    <w:rsid w:val="009D5D0F"/>
    <w:rsid w:val="009D7ADC"/>
    <w:rsid w:val="009E0D77"/>
    <w:rsid w:val="009F3876"/>
    <w:rsid w:val="009F717C"/>
    <w:rsid w:val="00A003E9"/>
    <w:rsid w:val="00A1193D"/>
    <w:rsid w:val="00A20122"/>
    <w:rsid w:val="00A2344C"/>
    <w:rsid w:val="00A23ACD"/>
    <w:rsid w:val="00A26378"/>
    <w:rsid w:val="00A361D4"/>
    <w:rsid w:val="00A417E0"/>
    <w:rsid w:val="00A43550"/>
    <w:rsid w:val="00A5465D"/>
    <w:rsid w:val="00A6737C"/>
    <w:rsid w:val="00A81D44"/>
    <w:rsid w:val="00A94F59"/>
    <w:rsid w:val="00A96512"/>
    <w:rsid w:val="00AA6FB4"/>
    <w:rsid w:val="00AB1AC4"/>
    <w:rsid w:val="00AB7ED6"/>
    <w:rsid w:val="00AC025F"/>
    <w:rsid w:val="00AC1869"/>
    <w:rsid w:val="00AC40A9"/>
    <w:rsid w:val="00AC4AFA"/>
    <w:rsid w:val="00AC7F07"/>
    <w:rsid w:val="00AD2C73"/>
    <w:rsid w:val="00AD2E82"/>
    <w:rsid w:val="00AD36E0"/>
    <w:rsid w:val="00AD543B"/>
    <w:rsid w:val="00AE654E"/>
    <w:rsid w:val="00AE7F1F"/>
    <w:rsid w:val="00AF74AD"/>
    <w:rsid w:val="00B00779"/>
    <w:rsid w:val="00B22A4F"/>
    <w:rsid w:val="00B24810"/>
    <w:rsid w:val="00B256D6"/>
    <w:rsid w:val="00B37817"/>
    <w:rsid w:val="00B441AC"/>
    <w:rsid w:val="00B461CE"/>
    <w:rsid w:val="00B5156A"/>
    <w:rsid w:val="00B52A79"/>
    <w:rsid w:val="00B52F6D"/>
    <w:rsid w:val="00B6262C"/>
    <w:rsid w:val="00B6393D"/>
    <w:rsid w:val="00B65763"/>
    <w:rsid w:val="00B73DD3"/>
    <w:rsid w:val="00B83DE7"/>
    <w:rsid w:val="00B85166"/>
    <w:rsid w:val="00B854D8"/>
    <w:rsid w:val="00B9038D"/>
    <w:rsid w:val="00B903BD"/>
    <w:rsid w:val="00B9104A"/>
    <w:rsid w:val="00B942D2"/>
    <w:rsid w:val="00BA15FE"/>
    <w:rsid w:val="00BA265D"/>
    <w:rsid w:val="00BA739C"/>
    <w:rsid w:val="00BB4480"/>
    <w:rsid w:val="00BB4546"/>
    <w:rsid w:val="00BC09CF"/>
    <w:rsid w:val="00BC0A9E"/>
    <w:rsid w:val="00BC0DAA"/>
    <w:rsid w:val="00BC1162"/>
    <w:rsid w:val="00BC22EC"/>
    <w:rsid w:val="00BC5588"/>
    <w:rsid w:val="00BC59AC"/>
    <w:rsid w:val="00BC628A"/>
    <w:rsid w:val="00BD47C1"/>
    <w:rsid w:val="00BD66F6"/>
    <w:rsid w:val="00BE16F6"/>
    <w:rsid w:val="00BE666B"/>
    <w:rsid w:val="00BE6E78"/>
    <w:rsid w:val="00BF1F8C"/>
    <w:rsid w:val="00BF3156"/>
    <w:rsid w:val="00C01EDD"/>
    <w:rsid w:val="00C11792"/>
    <w:rsid w:val="00C13961"/>
    <w:rsid w:val="00C1513F"/>
    <w:rsid w:val="00C22255"/>
    <w:rsid w:val="00C22615"/>
    <w:rsid w:val="00C23D02"/>
    <w:rsid w:val="00C32CAA"/>
    <w:rsid w:val="00C330CB"/>
    <w:rsid w:val="00C3535F"/>
    <w:rsid w:val="00C41003"/>
    <w:rsid w:val="00C416F3"/>
    <w:rsid w:val="00C4690E"/>
    <w:rsid w:val="00C521E8"/>
    <w:rsid w:val="00C62F19"/>
    <w:rsid w:val="00C630AB"/>
    <w:rsid w:val="00C648D0"/>
    <w:rsid w:val="00C65820"/>
    <w:rsid w:val="00C730C5"/>
    <w:rsid w:val="00C81E94"/>
    <w:rsid w:val="00C820A1"/>
    <w:rsid w:val="00C821DC"/>
    <w:rsid w:val="00C874C6"/>
    <w:rsid w:val="00C919DB"/>
    <w:rsid w:val="00C9769C"/>
    <w:rsid w:val="00CA02D5"/>
    <w:rsid w:val="00CA1386"/>
    <w:rsid w:val="00CB24D3"/>
    <w:rsid w:val="00CB4CFC"/>
    <w:rsid w:val="00CB558D"/>
    <w:rsid w:val="00CB791B"/>
    <w:rsid w:val="00CC1B62"/>
    <w:rsid w:val="00CC383B"/>
    <w:rsid w:val="00CD49D5"/>
    <w:rsid w:val="00CE4EB6"/>
    <w:rsid w:val="00CE630F"/>
    <w:rsid w:val="00CE74FE"/>
    <w:rsid w:val="00D02DD9"/>
    <w:rsid w:val="00D07733"/>
    <w:rsid w:val="00D23341"/>
    <w:rsid w:val="00D27060"/>
    <w:rsid w:val="00D314B5"/>
    <w:rsid w:val="00D3153C"/>
    <w:rsid w:val="00D50B82"/>
    <w:rsid w:val="00D50D59"/>
    <w:rsid w:val="00D52903"/>
    <w:rsid w:val="00D533E8"/>
    <w:rsid w:val="00D5427B"/>
    <w:rsid w:val="00D542E6"/>
    <w:rsid w:val="00D674A4"/>
    <w:rsid w:val="00D67F6D"/>
    <w:rsid w:val="00D7058A"/>
    <w:rsid w:val="00D705B1"/>
    <w:rsid w:val="00D71987"/>
    <w:rsid w:val="00D73074"/>
    <w:rsid w:val="00D76D01"/>
    <w:rsid w:val="00D86F26"/>
    <w:rsid w:val="00D915E1"/>
    <w:rsid w:val="00D96771"/>
    <w:rsid w:val="00D969BF"/>
    <w:rsid w:val="00DA1661"/>
    <w:rsid w:val="00DA3831"/>
    <w:rsid w:val="00DA3E4D"/>
    <w:rsid w:val="00DA3F6E"/>
    <w:rsid w:val="00DB0362"/>
    <w:rsid w:val="00DB38A6"/>
    <w:rsid w:val="00DC2972"/>
    <w:rsid w:val="00DC2B34"/>
    <w:rsid w:val="00DC6116"/>
    <w:rsid w:val="00DD132D"/>
    <w:rsid w:val="00DD1D18"/>
    <w:rsid w:val="00DD7E31"/>
    <w:rsid w:val="00DE5162"/>
    <w:rsid w:val="00DF075B"/>
    <w:rsid w:val="00DF5B17"/>
    <w:rsid w:val="00E00BF5"/>
    <w:rsid w:val="00E01BB2"/>
    <w:rsid w:val="00E05D71"/>
    <w:rsid w:val="00E1516D"/>
    <w:rsid w:val="00E15E9D"/>
    <w:rsid w:val="00E3052C"/>
    <w:rsid w:val="00E30B7D"/>
    <w:rsid w:val="00E32F24"/>
    <w:rsid w:val="00E33E83"/>
    <w:rsid w:val="00E34BA5"/>
    <w:rsid w:val="00E35C72"/>
    <w:rsid w:val="00E373C0"/>
    <w:rsid w:val="00E37BF9"/>
    <w:rsid w:val="00E43E78"/>
    <w:rsid w:val="00E45F1F"/>
    <w:rsid w:val="00E52304"/>
    <w:rsid w:val="00E547D2"/>
    <w:rsid w:val="00E6139A"/>
    <w:rsid w:val="00E62C28"/>
    <w:rsid w:val="00E661F3"/>
    <w:rsid w:val="00E70300"/>
    <w:rsid w:val="00E72817"/>
    <w:rsid w:val="00E74FCF"/>
    <w:rsid w:val="00E76BEA"/>
    <w:rsid w:val="00E76FFE"/>
    <w:rsid w:val="00E86735"/>
    <w:rsid w:val="00E87096"/>
    <w:rsid w:val="00E90030"/>
    <w:rsid w:val="00E901DF"/>
    <w:rsid w:val="00E95F28"/>
    <w:rsid w:val="00EA28B7"/>
    <w:rsid w:val="00EA77AB"/>
    <w:rsid w:val="00EB6D0C"/>
    <w:rsid w:val="00ED4462"/>
    <w:rsid w:val="00EF1C1F"/>
    <w:rsid w:val="00EF1C2B"/>
    <w:rsid w:val="00EF30D6"/>
    <w:rsid w:val="00EF7A6A"/>
    <w:rsid w:val="00EF7E53"/>
    <w:rsid w:val="00F009B6"/>
    <w:rsid w:val="00F045E9"/>
    <w:rsid w:val="00F16AFC"/>
    <w:rsid w:val="00F260BC"/>
    <w:rsid w:val="00F33151"/>
    <w:rsid w:val="00F33F29"/>
    <w:rsid w:val="00F35132"/>
    <w:rsid w:val="00F413DC"/>
    <w:rsid w:val="00F5367D"/>
    <w:rsid w:val="00F55EB0"/>
    <w:rsid w:val="00F60295"/>
    <w:rsid w:val="00F620CF"/>
    <w:rsid w:val="00F66B29"/>
    <w:rsid w:val="00F71DE3"/>
    <w:rsid w:val="00F731BF"/>
    <w:rsid w:val="00F74FE9"/>
    <w:rsid w:val="00F80DE2"/>
    <w:rsid w:val="00F81B98"/>
    <w:rsid w:val="00F82EA7"/>
    <w:rsid w:val="00F83F44"/>
    <w:rsid w:val="00F95E08"/>
    <w:rsid w:val="00FA6B63"/>
    <w:rsid w:val="00FB3099"/>
    <w:rsid w:val="00FB47C8"/>
    <w:rsid w:val="00FC0B0D"/>
    <w:rsid w:val="00FD071C"/>
    <w:rsid w:val="00FD1BB6"/>
    <w:rsid w:val="00FD242C"/>
    <w:rsid w:val="00FD3DE6"/>
    <w:rsid w:val="00FD4A17"/>
    <w:rsid w:val="00FD58F8"/>
    <w:rsid w:val="00FD7068"/>
    <w:rsid w:val="00FE4964"/>
    <w:rsid w:val="00FE4B90"/>
    <w:rsid w:val="00FE6D3C"/>
    <w:rsid w:val="00FF2231"/>
    <w:rsid w:val="00FF4527"/>
    <w:rsid w:val="40BC5454"/>
    <w:rsid w:val="43AD2EA3"/>
    <w:rsid w:val="4FDF06A4"/>
    <w:rsid w:val="6199A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B090094"/>
  <w15:docId w15:val="{E8DB8DDD-E168-4291-A51F-25506D38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F717C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rsid w:val="009F717C"/>
    <w:pPr>
      <w:pBdr>
        <w:top w:val="single" w:sz="4" w:space="1" w:color="auto"/>
        <w:bottom w:val="single" w:sz="18" w:space="1" w:color="auto"/>
      </w:pBdr>
      <w:spacing w:before="100" w:beforeAutospacing="1" w:after="0" w:line="240" w:lineRule="auto"/>
      <w:outlineLvl w:val="0"/>
    </w:pPr>
    <w:rPr>
      <w:rFonts w:ascii="Segoe UI" w:eastAsia="Times New Roman" w:hAnsi="Segoe UI" w:cs="Verdana"/>
      <w:b/>
      <w:color w:val="000000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rsid w:val="009F717C"/>
    <w:pPr>
      <w:keepNext/>
      <w:pageBreakBefore/>
      <w:pBdr>
        <w:bottom w:val="single" w:sz="4" w:space="1" w:color="333399"/>
      </w:pBdr>
      <w:spacing w:before="480" w:after="240" w:line="240" w:lineRule="auto"/>
      <w:ind w:right="144"/>
      <w:outlineLvl w:val="1"/>
    </w:pPr>
    <w:rPr>
      <w:rFonts w:ascii="Segoe UI" w:eastAsia="MS Mincho" w:hAnsi="Segoe UI" w:cs="Arial"/>
      <w:bCs/>
      <w:color w:val="4F81BD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9104A"/>
    <w:pPr>
      <w:keepNext/>
      <w:keepLines/>
      <w:spacing w:after="240"/>
      <w:outlineLvl w:val="2"/>
    </w:pPr>
    <w:rPr>
      <w:rFonts w:ascii="Segoe UI" w:eastAsia="Calibri" w:hAnsi="Segoe UI" w:cs="Segoe UI"/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9104A"/>
    <w:pPr>
      <w:keepNext/>
      <w:spacing w:after="60"/>
      <w:ind w:right="144"/>
      <w:outlineLvl w:val="3"/>
    </w:pPr>
    <w:rPr>
      <w:rFonts w:ascii="Segoe UI" w:eastAsia="Calibri" w:hAnsi="Segoe UI" w:cs="Times New Roman"/>
      <w:b/>
      <w:sz w:val="28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9F717C"/>
    <w:pPr>
      <w:keepNext/>
      <w:spacing w:after="0" w:line="240" w:lineRule="auto"/>
      <w:ind w:right="144"/>
      <w:outlineLvl w:val="5"/>
    </w:pPr>
    <w:rPr>
      <w:rFonts w:ascii="Segoe UI" w:eastAsia="Calibri" w:hAnsi="Segoe UI" w:cs="Times New Roman"/>
      <w:b/>
      <w:i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1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717C"/>
    <w:rPr>
      <w:rFonts w:ascii="Segoe UI" w:eastAsia="Times New Roman" w:hAnsi="Segoe UI" w:cs="Verdana"/>
      <w:b/>
      <w:color w:val="000000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9F717C"/>
    <w:pPr>
      <w:pBdr>
        <w:top w:val="none" w:sz="0" w:space="0" w:color="auto"/>
        <w:bottom w:val="none" w:sz="0" w:space="0" w:color="auto"/>
      </w:pBdr>
      <w:outlineLvl w:val="9"/>
    </w:pPr>
    <w:rPr>
      <w:rFonts w:eastAsiaTheme="majorEastAsia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F717C"/>
    <w:rPr>
      <w:rFonts w:ascii="Segoe UI" w:eastAsia="MS Mincho" w:hAnsi="Segoe UI" w:cs="Arial"/>
      <w:bCs/>
      <w:color w:val="4F81BD" w:themeColor="accent1"/>
      <w:sz w:val="40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rsid w:val="009F717C"/>
    <w:rPr>
      <w:rFonts w:ascii="Segoe UI" w:eastAsia="Calibri" w:hAnsi="Segoe UI" w:cs="Times New Roman"/>
      <w:b/>
      <w:i/>
      <w:szCs w:val="25"/>
    </w:rPr>
  </w:style>
  <w:style w:type="paragraph" w:customStyle="1" w:styleId="Bullet">
    <w:name w:val="Bullet"/>
    <w:basedOn w:val="Normal"/>
    <w:link w:val="BulletChar"/>
    <w:rsid w:val="00B9104A"/>
    <w:pPr>
      <w:numPr>
        <w:numId w:val="1"/>
      </w:numPr>
      <w:spacing w:after="120"/>
      <w:ind w:right="144"/>
    </w:pPr>
  </w:style>
  <w:style w:type="character" w:customStyle="1" w:styleId="Heading4Char">
    <w:name w:val="Heading 4 Char"/>
    <w:basedOn w:val="DefaultParagraphFont"/>
    <w:link w:val="Heading4"/>
    <w:uiPriority w:val="9"/>
    <w:rsid w:val="00B9104A"/>
    <w:rPr>
      <w:rFonts w:ascii="Segoe UI" w:eastAsia="Calibri" w:hAnsi="Segoe UI" w:cs="Times New Roman"/>
      <w:b/>
      <w:sz w:val="28"/>
      <w:szCs w:val="32"/>
    </w:rPr>
  </w:style>
  <w:style w:type="character" w:customStyle="1" w:styleId="BulletChar">
    <w:name w:val="Bullet Char"/>
    <w:basedOn w:val="DefaultParagraphFont"/>
    <w:link w:val="Bullet"/>
    <w:rsid w:val="00B9104A"/>
    <w:rPr>
      <w:rFonts w:asciiTheme="majorHAnsi" w:hAnsiTheme="majorHAnsi"/>
    </w:rPr>
  </w:style>
  <w:style w:type="character" w:customStyle="1" w:styleId="Heading3Char">
    <w:name w:val="Heading 3 Char"/>
    <w:basedOn w:val="DefaultParagraphFont"/>
    <w:link w:val="Heading3"/>
    <w:uiPriority w:val="9"/>
    <w:rsid w:val="00B9104A"/>
    <w:rPr>
      <w:rFonts w:ascii="Segoe UI" w:eastAsia="Calibri" w:hAnsi="Segoe UI" w:cs="Segoe UI"/>
      <w:b/>
      <w:bCs/>
      <w:color w:val="000000" w:themeColor="text1"/>
      <w:sz w:val="32"/>
      <w:szCs w:val="32"/>
    </w:rPr>
  </w:style>
  <w:style w:type="paragraph" w:customStyle="1" w:styleId="High-levelsteps">
    <w:name w:val="High-level steps"/>
    <w:basedOn w:val="Normal"/>
    <w:link w:val="High-levelstepsChar"/>
    <w:rsid w:val="00B9104A"/>
    <w:pPr>
      <w:numPr>
        <w:numId w:val="2"/>
      </w:numPr>
      <w:spacing w:after="120"/>
      <w:ind w:left="864" w:right="144"/>
    </w:pPr>
    <w:rPr>
      <w:b/>
      <w:color w:val="000000"/>
    </w:rPr>
  </w:style>
  <w:style w:type="paragraph" w:customStyle="1" w:styleId="Granularsteps">
    <w:name w:val="Granular steps"/>
    <w:basedOn w:val="Normal"/>
    <w:link w:val="GranularstepsChar"/>
    <w:rsid w:val="00142287"/>
    <w:pPr>
      <w:numPr>
        <w:ilvl w:val="1"/>
        <w:numId w:val="2"/>
      </w:numPr>
      <w:spacing w:after="120"/>
      <w:ind w:right="144"/>
    </w:pPr>
    <w:rPr>
      <w:color w:val="000000"/>
    </w:rPr>
  </w:style>
  <w:style w:type="character" w:customStyle="1" w:styleId="High-levelstepsChar">
    <w:name w:val="High-level steps Char"/>
    <w:basedOn w:val="DefaultParagraphFont"/>
    <w:link w:val="High-levelsteps"/>
    <w:rsid w:val="00B9104A"/>
    <w:rPr>
      <w:rFonts w:asciiTheme="majorHAnsi" w:hAnsiTheme="majorHAnsi"/>
      <w:b/>
      <w:color w:val="000000"/>
    </w:rPr>
  </w:style>
  <w:style w:type="paragraph" w:customStyle="1" w:styleId="BulletIndent">
    <w:name w:val="Bullet Indent"/>
    <w:basedOn w:val="Bullet"/>
    <w:link w:val="BulletIndentChar"/>
    <w:rsid w:val="00B9104A"/>
    <w:pPr>
      <w:numPr>
        <w:numId w:val="3"/>
      </w:numPr>
    </w:pPr>
  </w:style>
  <w:style w:type="character" w:customStyle="1" w:styleId="GranularstepsChar">
    <w:name w:val="Granular steps Char"/>
    <w:basedOn w:val="DefaultParagraphFont"/>
    <w:link w:val="Granularsteps"/>
    <w:rsid w:val="00142287"/>
    <w:rPr>
      <w:rFonts w:asciiTheme="majorHAnsi" w:hAnsiTheme="majorHAnsi"/>
      <w:color w:val="000000"/>
    </w:rPr>
  </w:style>
  <w:style w:type="paragraph" w:customStyle="1" w:styleId="BulletIndentIndent">
    <w:name w:val="Bullet Indent Indent"/>
    <w:basedOn w:val="BulletIndent"/>
    <w:link w:val="BulletIndentIndentChar"/>
    <w:rsid w:val="00B24810"/>
    <w:pPr>
      <w:numPr>
        <w:numId w:val="4"/>
      </w:numPr>
    </w:pPr>
  </w:style>
  <w:style w:type="character" w:customStyle="1" w:styleId="BulletIndentChar">
    <w:name w:val="Bullet Indent Char"/>
    <w:basedOn w:val="BulletChar"/>
    <w:link w:val="BulletIndent"/>
    <w:rsid w:val="00B9104A"/>
    <w:rPr>
      <w:rFonts w:asciiTheme="majorHAnsi" w:hAnsiTheme="majorHAnsi"/>
    </w:rPr>
  </w:style>
  <w:style w:type="paragraph" w:customStyle="1" w:styleId="moregranularsteps">
    <w:name w:val="more granular steps"/>
    <w:basedOn w:val="Normal"/>
    <w:link w:val="moregranularstepsChar"/>
    <w:rsid w:val="006F21E1"/>
    <w:pPr>
      <w:numPr>
        <w:ilvl w:val="2"/>
        <w:numId w:val="2"/>
      </w:numPr>
      <w:spacing w:after="120"/>
      <w:ind w:left="2059" w:right="144" w:hanging="187"/>
    </w:pPr>
    <w:rPr>
      <w:color w:val="000000"/>
    </w:rPr>
  </w:style>
  <w:style w:type="character" w:customStyle="1" w:styleId="BulletIndentIndentChar">
    <w:name w:val="Bullet Indent Indent Char"/>
    <w:basedOn w:val="BulletIndentChar"/>
    <w:link w:val="BulletIndentIndent"/>
    <w:rsid w:val="00B24810"/>
    <w:rPr>
      <w:rFonts w:asciiTheme="majorHAnsi" w:hAnsiTheme="majorHAnsi"/>
    </w:rPr>
  </w:style>
  <w:style w:type="paragraph" w:customStyle="1" w:styleId="NotesCourse">
    <w:name w:val="Notes_Course"/>
    <w:basedOn w:val="Normal"/>
    <w:rsid w:val="006F21E1"/>
    <w:pPr>
      <w:spacing w:after="120" w:line="240" w:lineRule="auto"/>
      <w:ind w:left="144" w:right="144"/>
    </w:pPr>
    <w:rPr>
      <w:rFonts w:ascii="Segoe UI" w:eastAsia="Calibri" w:hAnsi="Segoe UI" w:cs="Times New Roman"/>
      <w:sz w:val="18"/>
      <w:szCs w:val="23"/>
    </w:rPr>
  </w:style>
  <w:style w:type="character" w:customStyle="1" w:styleId="moregranularstepsChar">
    <w:name w:val="more granular steps Char"/>
    <w:basedOn w:val="DefaultParagraphFont"/>
    <w:link w:val="moregranularsteps"/>
    <w:rsid w:val="006F21E1"/>
    <w:rPr>
      <w:rFonts w:asciiTheme="majorHAnsi" w:hAnsiTheme="majorHAnsi"/>
      <w:color w:val="000000"/>
    </w:rPr>
  </w:style>
  <w:style w:type="table" w:customStyle="1" w:styleId="TableGrid1">
    <w:name w:val="Table Grid1"/>
    <w:basedOn w:val="TableNormal"/>
    <w:next w:val="TableGrid"/>
    <w:uiPriority w:val="59"/>
    <w:rsid w:val="006F21E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F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6F21E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F21E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rsid w:val="00AD36E0"/>
    <w:pPr>
      <w:spacing w:line="240" w:lineRule="auto"/>
      <w:jc w:val="center"/>
    </w:pPr>
    <w:rPr>
      <w:b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1E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6F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1E1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B248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48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48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4810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rsid w:val="00142287"/>
    <w:pPr>
      <w:ind w:left="720"/>
      <w:contextualSpacing/>
    </w:pPr>
  </w:style>
  <w:style w:type="paragraph" w:customStyle="1" w:styleId="Code">
    <w:name w:val="Code"/>
    <w:basedOn w:val="Normal"/>
    <w:link w:val="CodeChar"/>
    <w:rsid w:val="00CE4EB6"/>
    <w:pPr>
      <w:shd w:val="clear" w:color="auto" w:fill="D9D9D9" w:themeFill="background1" w:themeFillShade="D9"/>
      <w:ind w:left="1440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CE4EB6"/>
    <w:rPr>
      <w:rFonts w:ascii="Consolas" w:hAnsi="Consolas" w:cs="Consolas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unhideWhenUsed/>
    <w:rsid w:val="00361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1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1B37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B37"/>
    <w:rPr>
      <w:rFonts w:asciiTheme="majorHAnsi" w:hAnsiTheme="majorHAnsi"/>
      <w:b/>
      <w:bCs/>
      <w:sz w:val="20"/>
      <w:szCs w:val="20"/>
    </w:rPr>
  </w:style>
  <w:style w:type="paragraph" w:customStyle="1" w:styleId="IndentedListParagraph">
    <w:name w:val="Indented List Paragraph"/>
    <w:basedOn w:val="ListParagraph"/>
    <w:link w:val="IndentedListParagraphChar"/>
    <w:rsid w:val="00F74FE9"/>
    <w:pPr>
      <w:tabs>
        <w:tab w:val="left" w:pos="1440"/>
      </w:tabs>
      <w:ind w:left="1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74FE9"/>
    <w:rPr>
      <w:rFonts w:asciiTheme="majorHAnsi" w:hAnsiTheme="majorHAnsi"/>
    </w:rPr>
  </w:style>
  <w:style w:type="character" w:customStyle="1" w:styleId="IndentedListParagraphChar">
    <w:name w:val="Indented List Paragraph Char"/>
    <w:basedOn w:val="ListParagraphChar"/>
    <w:link w:val="IndentedListParagraph"/>
    <w:rsid w:val="00F74FE9"/>
    <w:rPr>
      <w:rFonts w:asciiTheme="majorHAnsi" w:hAnsiTheme="majorHAnsi"/>
    </w:rPr>
  </w:style>
  <w:style w:type="paragraph" w:styleId="Revision">
    <w:name w:val="Revision"/>
    <w:hidden/>
    <w:uiPriority w:val="99"/>
    <w:semiHidden/>
    <w:rsid w:val="006576A5"/>
    <w:pPr>
      <w:spacing w:after="0" w:line="240" w:lineRule="auto"/>
    </w:pPr>
    <w:rPr>
      <w:rFonts w:asciiTheme="majorHAnsi" w:hAnsiTheme="majorHAnsi"/>
    </w:rPr>
  </w:style>
  <w:style w:type="paragraph" w:styleId="NoSpacing">
    <w:name w:val="No Spacing"/>
    <w:uiPriority w:val="1"/>
    <w:rsid w:val="00E661F3"/>
    <w:pPr>
      <w:spacing w:after="0" w:line="240" w:lineRule="auto"/>
    </w:pPr>
    <w:rPr>
      <w:rFonts w:asciiTheme="majorHAnsi" w:hAnsiTheme="maj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E661F3"/>
    <w:rPr>
      <w:color w:val="800080" w:themeColor="followedHyperlink"/>
      <w:u w:val="single"/>
    </w:rPr>
  </w:style>
  <w:style w:type="paragraph" w:customStyle="1" w:styleId="LabTitle">
    <w:name w:val="Lab Title"/>
    <w:basedOn w:val="Heading2"/>
    <w:link w:val="LabTitleChar"/>
    <w:qFormat/>
    <w:rsid w:val="00B00779"/>
  </w:style>
  <w:style w:type="paragraph" w:customStyle="1" w:styleId="IgnoredText">
    <w:name w:val="Ignored Text"/>
    <w:basedOn w:val="Heading3"/>
    <w:link w:val="IgnoredTextChar"/>
    <w:qFormat/>
    <w:rsid w:val="003044E0"/>
    <w:rPr>
      <w:b w:val="0"/>
      <w:color w:val="808080" w:themeColor="background1" w:themeShade="80"/>
      <w:sz w:val="22"/>
    </w:rPr>
  </w:style>
  <w:style w:type="character" w:customStyle="1" w:styleId="LabTitleChar">
    <w:name w:val="Lab Title Char"/>
    <w:basedOn w:val="DefaultParagraphFont"/>
    <w:link w:val="LabTitle"/>
    <w:rsid w:val="00B00779"/>
    <w:rPr>
      <w:rFonts w:ascii="Segoe UI" w:eastAsia="MS Mincho" w:hAnsi="Segoe UI" w:cs="Arial"/>
      <w:bCs/>
      <w:color w:val="4F81BD" w:themeColor="accent1"/>
      <w:sz w:val="40"/>
      <w:szCs w:val="40"/>
    </w:rPr>
  </w:style>
  <w:style w:type="paragraph" w:customStyle="1" w:styleId="TaskHeading">
    <w:name w:val="Task Heading"/>
    <w:basedOn w:val="Heading4"/>
    <w:link w:val="TaskHeadingChar"/>
    <w:qFormat/>
    <w:rsid w:val="00B00779"/>
  </w:style>
  <w:style w:type="character" w:customStyle="1" w:styleId="IgnoredTextChar">
    <w:name w:val="Ignored Text Char"/>
    <w:basedOn w:val="Heading3Char"/>
    <w:link w:val="IgnoredText"/>
    <w:rsid w:val="003044E0"/>
    <w:rPr>
      <w:rFonts w:ascii="Segoe UI" w:eastAsia="Calibri" w:hAnsi="Segoe UI" w:cs="Segoe UI"/>
      <w:b w:val="0"/>
      <w:bCs/>
      <w:color w:val="808080" w:themeColor="background1" w:themeShade="80"/>
      <w:sz w:val="32"/>
      <w:szCs w:val="32"/>
    </w:rPr>
  </w:style>
  <w:style w:type="paragraph" w:customStyle="1" w:styleId="TaskName">
    <w:name w:val="Task Name"/>
    <w:basedOn w:val="TaskDetail"/>
    <w:link w:val="TaskNameChar"/>
    <w:qFormat/>
    <w:rsid w:val="003044E0"/>
    <w:pPr>
      <w:numPr>
        <w:numId w:val="7"/>
      </w:numPr>
    </w:pPr>
    <w:rPr>
      <w:b/>
    </w:rPr>
  </w:style>
  <w:style w:type="character" w:customStyle="1" w:styleId="TaskHeadingChar">
    <w:name w:val="Task Heading Char"/>
    <w:basedOn w:val="Heading4Char"/>
    <w:link w:val="TaskHeading"/>
    <w:rsid w:val="00B00779"/>
    <w:rPr>
      <w:rFonts w:ascii="Segoe UI" w:eastAsia="Calibri" w:hAnsi="Segoe UI" w:cs="Times New Roman"/>
      <w:b/>
      <w:sz w:val="28"/>
      <w:szCs w:val="32"/>
    </w:rPr>
  </w:style>
  <w:style w:type="paragraph" w:customStyle="1" w:styleId="TaskDetail">
    <w:name w:val="Task Detail"/>
    <w:basedOn w:val="Granularsteps"/>
    <w:link w:val="TaskDetailChar"/>
    <w:qFormat/>
    <w:rsid w:val="003044E0"/>
    <w:pPr>
      <w:numPr>
        <w:ilvl w:val="0"/>
        <w:numId w:val="0"/>
      </w:numPr>
      <w:ind w:left="1350"/>
    </w:pPr>
  </w:style>
  <w:style w:type="character" w:customStyle="1" w:styleId="TaskNameChar">
    <w:name w:val="Task Name Char"/>
    <w:basedOn w:val="TaskHeadingChar"/>
    <w:link w:val="TaskName"/>
    <w:rsid w:val="003044E0"/>
    <w:rPr>
      <w:rFonts w:asciiTheme="majorHAnsi" w:eastAsia="Calibri" w:hAnsiTheme="majorHAnsi" w:cs="Times New Roman"/>
      <w:b/>
      <w:color w:val="000000"/>
      <w:sz w:val="28"/>
      <w:szCs w:val="32"/>
    </w:rPr>
  </w:style>
  <w:style w:type="paragraph" w:customStyle="1" w:styleId="ExerciseScenerio">
    <w:name w:val="Exercise Scenerio"/>
    <w:basedOn w:val="Normal"/>
    <w:link w:val="ExerciseScenerioChar"/>
    <w:qFormat/>
    <w:rsid w:val="00B00779"/>
  </w:style>
  <w:style w:type="character" w:customStyle="1" w:styleId="TaskDetailChar">
    <w:name w:val="Task Detail Char"/>
    <w:basedOn w:val="TaskNameChar"/>
    <w:link w:val="TaskDetail"/>
    <w:rsid w:val="003044E0"/>
    <w:rPr>
      <w:rFonts w:asciiTheme="majorHAnsi" w:eastAsia="Calibri" w:hAnsiTheme="majorHAnsi" w:cs="Times New Roman"/>
      <w:b w:val="0"/>
      <w:color w:val="000000"/>
      <w:sz w:val="28"/>
      <w:szCs w:val="32"/>
    </w:rPr>
  </w:style>
  <w:style w:type="paragraph" w:customStyle="1" w:styleId="Note">
    <w:name w:val="Note"/>
    <w:basedOn w:val="Normal"/>
    <w:link w:val="NoteChar"/>
    <w:qFormat/>
    <w:rsid w:val="00B00779"/>
  </w:style>
  <w:style w:type="character" w:customStyle="1" w:styleId="ExerciseScenerioChar">
    <w:name w:val="Exercise Scenerio Char"/>
    <w:basedOn w:val="DefaultParagraphFont"/>
    <w:link w:val="ExerciseScenerio"/>
    <w:rsid w:val="00B00779"/>
    <w:rPr>
      <w:rFonts w:asciiTheme="majorHAnsi" w:hAnsiTheme="majorHAnsi"/>
    </w:rPr>
  </w:style>
  <w:style w:type="paragraph" w:customStyle="1" w:styleId="Alert">
    <w:name w:val="Alert"/>
    <w:basedOn w:val="Granularsteps"/>
    <w:link w:val="AlertChar"/>
    <w:qFormat/>
    <w:rsid w:val="00D52903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C66"/>
      <w:ind w:left="1440" w:right="0"/>
    </w:pPr>
  </w:style>
  <w:style w:type="character" w:customStyle="1" w:styleId="NoteChar">
    <w:name w:val="Note Char"/>
    <w:basedOn w:val="High-levelstepsChar"/>
    <w:link w:val="Note"/>
    <w:rsid w:val="00B00779"/>
    <w:rPr>
      <w:rFonts w:asciiTheme="majorHAnsi" w:hAnsiTheme="majorHAnsi"/>
      <w:b w:val="0"/>
      <w:color w:val="000000"/>
    </w:rPr>
  </w:style>
  <w:style w:type="paragraph" w:customStyle="1" w:styleId="CompletionMessage">
    <w:name w:val="Completion Message"/>
    <w:basedOn w:val="Normal"/>
    <w:link w:val="CompletionMessageChar"/>
    <w:qFormat/>
    <w:rsid w:val="00B00779"/>
    <w:rPr>
      <w:i/>
      <w:sz w:val="24"/>
    </w:rPr>
  </w:style>
  <w:style w:type="character" w:customStyle="1" w:styleId="AlertChar">
    <w:name w:val="Alert Char"/>
    <w:basedOn w:val="NoteChar"/>
    <w:link w:val="Alert"/>
    <w:rsid w:val="00D52903"/>
    <w:rPr>
      <w:rFonts w:asciiTheme="majorHAnsi" w:hAnsiTheme="majorHAnsi"/>
      <w:b w:val="0"/>
      <w:color w:val="000000"/>
      <w:shd w:val="clear" w:color="auto" w:fill="FFCC66"/>
    </w:rPr>
  </w:style>
  <w:style w:type="paragraph" w:customStyle="1" w:styleId="Idea">
    <w:name w:val="Idea"/>
    <w:basedOn w:val="Normal"/>
    <w:link w:val="IdeaChar"/>
    <w:qFormat/>
    <w:rsid w:val="00D52903"/>
    <w:pPr>
      <w:pBdr>
        <w:top w:val="single" w:sz="4" w:space="1" w:color="000000" w:themeColor="text1" w:shadow="1"/>
        <w:left w:val="single" w:sz="4" w:space="4" w:color="000000" w:themeColor="text1" w:shadow="1"/>
        <w:bottom w:val="single" w:sz="4" w:space="1" w:color="000000" w:themeColor="text1" w:shadow="1"/>
        <w:right w:val="single" w:sz="4" w:space="4" w:color="000000" w:themeColor="text1" w:shadow="1"/>
      </w:pBdr>
      <w:shd w:val="clear" w:color="auto" w:fill="DBE5F1" w:themeFill="accent1" w:themeFillTint="33"/>
      <w:ind w:left="1440"/>
    </w:pPr>
    <w:rPr>
      <w:rFonts w:ascii="Segoe UI" w:eastAsia="Calibri" w:hAnsi="Segoe UI" w:cs="Times New Roman"/>
      <w:szCs w:val="23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mpletionMessageChar">
    <w:name w:val="Completion Message Char"/>
    <w:basedOn w:val="DefaultParagraphFont"/>
    <w:link w:val="CompletionMessage"/>
    <w:rsid w:val="00B00779"/>
    <w:rPr>
      <w:rFonts w:asciiTheme="majorHAnsi" w:hAnsiTheme="majorHAnsi"/>
      <w:i/>
      <w:sz w:val="24"/>
    </w:rPr>
  </w:style>
  <w:style w:type="paragraph" w:customStyle="1" w:styleId="ExerciseHeading">
    <w:name w:val="Exercise Heading"/>
    <w:basedOn w:val="Heading3"/>
    <w:link w:val="ExerciseHeadingChar"/>
    <w:qFormat/>
    <w:rsid w:val="003044E0"/>
  </w:style>
  <w:style w:type="character" w:customStyle="1" w:styleId="IdeaChar">
    <w:name w:val="Idea Char"/>
    <w:basedOn w:val="DefaultParagraphFont"/>
    <w:link w:val="Idea"/>
    <w:rsid w:val="00D52903"/>
    <w:rPr>
      <w:rFonts w:ascii="Segoe UI" w:eastAsia="Calibri" w:hAnsi="Segoe UI" w:cs="Times New Roman"/>
      <w:szCs w:val="23"/>
      <w:shd w:val="clear" w:color="auto" w:fill="DBE5F1" w:themeFill="accent1" w:themeFillTint="33"/>
      <w14:textOutline w14:w="9525" w14:cap="rnd" w14:cmpd="sng" w14:algn="ctr">
        <w14:noFill/>
        <w14:prstDash w14:val="solid"/>
        <w14:bevel/>
      </w14:textOutline>
    </w:rPr>
  </w:style>
  <w:style w:type="character" w:customStyle="1" w:styleId="ExerciseHeadingChar">
    <w:name w:val="Exercise Heading Char"/>
    <w:basedOn w:val="Heading3Char"/>
    <w:link w:val="ExerciseHeading"/>
    <w:rsid w:val="003044E0"/>
    <w:rPr>
      <w:rFonts w:ascii="Segoe UI" w:eastAsia="Calibri" w:hAnsi="Segoe UI" w:cs="Segoe UI"/>
      <w:b/>
      <w:bCs/>
      <w:color w:val="000000" w:themeColor="text1"/>
      <w:sz w:val="32"/>
      <w:szCs w:val="32"/>
    </w:rPr>
  </w:style>
  <w:style w:type="paragraph" w:customStyle="1" w:styleId="TemplateVersion">
    <w:name w:val="Template Version"/>
    <w:basedOn w:val="Normal"/>
    <w:link w:val="TemplateVersionChar"/>
    <w:qFormat/>
    <w:rsid w:val="00065B70"/>
    <w:rPr>
      <w:color w:val="BFBFBF" w:themeColor="background1" w:themeShade="BF"/>
    </w:rPr>
  </w:style>
  <w:style w:type="character" w:customStyle="1" w:styleId="TemplateVersionChar">
    <w:name w:val="Template Version Char"/>
    <w:basedOn w:val="DefaultParagraphFont"/>
    <w:link w:val="TemplateVersion"/>
    <w:rsid w:val="00065B70"/>
    <w:rPr>
      <w:rFonts w:asciiTheme="majorHAnsi" w:hAnsiTheme="majorHAnsi"/>
      <w:color w:val="BFBFBF" w:themeColor="background1" w:themeShade="BF"/>
    </w:rPr>
  </w:style>
  <w:style w:type="character" w:styleId="Mention">
    <w:name w:val="Mention"/>
    <w:basedOn w:val="DefaultParagraphFont"/>
    <w:uiPriority w:val="99"/>
    <w:semiHidden/>
    <w:unhideWhenUsed/>
    <w:rsid w:val="00AC7F07"/>
    <w:rPr>
      <w:color w:val="2B579A"/>
      <w:shd w:val="clear" w:color="auto" w:fill="E6E6E6"/>
    </w:rPr>
  </w:style>
  <w:style w:type="table" w:styleId="GridTable4">
    <w:name w:val="Grid Table 4"/>
    <w:basedOn w:val="TableNormal"/>
    <w:uiPriority w:val="49"/>
    <w:rsid w:val="009927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D0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portal.azure.co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isiecki\AppData\Roaming\Microsoft\Templates\LOD_Lab_Convers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0e9df3-be65-4c73-a93b-d1236ebd677e">CPS089-1693-372</_dlc_DocId>
    <_dlc_DocIdUrl xmlns="230e9df3-be65-4c73-a93b-d1236ebd677e">
      <Url>https://microsoft.sharepoint.com/teams/CampusProjectSites089/hahzsakosd/ipdev/_layouts/15/DocIdRedir.aspx?ID=CPS089-1693-372</Url>
      <Description>CPS089-1693-372</Description>
    </_dlc_DocIdUrl>
    <LikesCount xmlns="http://schemas.microsoft.com/sharepoint/v3" xsi:nil="true"/>
    <IconOverlay xmlns="http://schemas.microsoft.com/sharepoint/v4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PublishingExpirationDate xmlns="http://schemas.microsoft.com/sharepoint/v3" xsi:nil="true"/>
    <PublishingStartDate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BFF8B92F63B4AB703C59842BCAE9C" ma:contentTypeVersion="38" ma:contentTypeDescription="Create a new document." ma:contentTypeScope="" ma:versionID="274edb851d3b5b9712d0de4e5fa89443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04560d1f-b888-43bb-a39f-fd9886ef0fa8" xmlns:ns4="7ed30aa2-a9a3-48dd-93de-4f2bc034e61b" xmlns:ns5="http://schemas.microsoft.com/sharepoint/v4" xmlns:ns6="1f6b9331-8e6d-46cf-bfbd-35ad5f8d7b32" targetNamespace="http://schemas.microsoft.com/office/2006/metadata/properties" ma:root="true" ma:fieldsID="a6d8ba8c9613895f64f9707b18198336" ns1:_="" ns2:_="" ns3:_="" ns4:_="" ns5:_="" ns6:_="">
    <xsd:import namespace="http://schemas.microsoft.com/sharepoint/v3"/>
    <xsd:import namespace="230e9df3-be65-4c73-a93b-d1236ebd677e"/>
    <xsd:import namespace="04560d1f-b888-43bb-a39f-fd9886ef0fa8"/>
    <xsd:import namespace="7ed30aa2-a9a3-48dd-93de-4f2bc034e61b"/>
    <xsd:import namespace="http://schemas.microsoft.com/sharepoint/v4"/>
    <xsd:import namespace="1f6b9331-8e6d-46cf-bfbd-35ad5f8d7b3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dBy" minOccurs="0"/>
                <xsd:element ref="ns1:LikesCount" minOccurs="0"/>
                <xsd:element ref="ns3:CommentCount" minOccurs="0"/>
                <xsd:element ref="ns4:SharedWithUsers" minOccurs="0"/>
                <xsd:element ref="ns4:SharingHintHash" minOccurs="0"/>
                <xsd:element ref="ns4:SharedWithDetails" minOccurs="0"/>
                <xsd:element ref="ns1:PublishingStartDate" minOccurs="0"/>
                <xsd:element ref="ns1:PublishingExpirationDate" minOccurs="0"/>
                <xsd:element ref="ns5:IconOverlay" minOccurs="0"/>
                <xsd:element ref="ns4:LastSharedByUser" minOccurs="0"/>
                <xsd:element ref="ns4:LastSharedByTime" minOccurs="0"/>
                <xsd:element ref="ns6:MediaServiceMetadata" minOccurs="0"/>
                <xsd:element ref="ns6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3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4" nillable="true" ma:displayName="User ratings" ma:description="User ratings for the item" ma:hidden="true" ma:internalName="Ratings">
      <xsd:simpleType>
        <xsd:restriction base="dms:Note"/>
      </xsd:simpleType>
    </xsd:element>
    <xsd:element name="LikedBy" ma:index="15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kesCount" ma:index="16" nillable="true" ma:displayName="Number of Likes" ma:internalName="LikesCount">
      <xsd:simpleType>
        <xsd:restriction base="dms:Unknown"/>
      </xsd:simpleType>
    </xsd:element>
    <xsd:element name="PublishingStartDate" ma:index="2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2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60d1f-b888-43bb-a39f-fd9886ef0fa8" elementFormDefault="qualified">
    <xsd:import namespace="http://schemas.microsoft.com/office/2006/documentManagement/types"/>
    <xsd:import namespace="http://schemas.microsoft.com/office/infopath/2007/PartnerControls"/>
    <xsd:element name="CommentCount" ma:index="17" nillable="true" ma:displayName="Comment Count" ma:description="Comment Count" ma:internalName="Comment_x0020_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30aa2-a9a3-48dd-93de-4f2bc034e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9" nillable="true" ma:displayName="Sharing Hint Hash" ma:internalName="SharingHintHash" ma:readOnly="true">
      <xsd:simpleType>
        <xsd:restriction base="dms:Text"/>
      </xsd:simple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2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b9331-8e6d-46cf-bfbd-35ad5f8d7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41A5C-DB22-4B56-8E1E-55F03687094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3522E35-62BD-4FE9-8C10-D54F8DF268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5F8DAD-8FD7-439B-9FAF-552FA766DCD6}">
  <ds:schemaRefs>
    <ds:schemaRef ds:uri="http://schemas.microsoft.com/office/2006/metadata/properties"/>
    <ds:schemaRef ds:uri="http://schemas.microsoft.com/office/infopath/2007/PartnerControls"/>
    <ds:schemaRef ds:uri="230e9df3-be65-4c73-a93b-d1236ebd677e"/>
    <ds:schemaRef ds:uri="http://schemas.microsoft.com/sharepoint/v3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2574EC08-23B8-4951-8F97-74DF40E78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04560d1f-b888-43bb-a39f-fd9886ef0fa8"/>
    <ds:schemaRef ds:uri="7ed30aa2-a9a3-48dd-93de-4f2bc034e61b"/>
    <ds:schemaRef ds:uri="http://schemas.microsoft.com/sharepoint/v4"/>
    <ds:schemaRef ds:uri="1f6b9331-8e6d-46cf-bfbd-35ad5f8d7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FDA8264-8B25-47E5-B9F3-CA559430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LOD_Lab_Conversion_Template.dotx</Template>
  <TotalTime>2053</TotalTime>
  <Pages>13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 IDL Lab Template</vt:lpstr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LOD IDL Lab Template</dc:title>
  <dc:subject/>
  <dc:creator>Administrator</dc:creator>
  <cp:keywords/>
  <dc:description/>
  <cp:lastModifiedBy>Crystal Tenn</cp:lastModifiedBy>
  <cp:revision>207</cp:revision>
  <dcterms:created xsi:type="dcterms:W3CDTF">2016-03-29T00:48:00Z</dcterms:created>
  <dcterms:modified xsi:type="dcterms:W3CDTF">2018-09-03T02:26:00Z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Order">
    <vt:r8>100</vt:r8>
  </property>
  <property fmtid="{D5CDD505-2E9C-101B-9397-08002B2CF9AE}" pid="4" name="Abstract">
    <vt:lpwstr>&lt;abstract&gt;</vt:lpwstr>
  </property>
  <property fmtid="{D5CDD505-2E9C-101B-9397-08002B2CF9AE}" pid="5" name="Template Version">
    <vt:lpwstr>10.02</vt:lpwstr>
  </property>
  <property fmtid="{D5CDD505-2E9C-101B-9397-08002B2CF9AE}" pid="6" name="ContentTypeId">
    <vt:lpwstr>0x010100B3ABFF8B92F63B4AB703C59842BCAE9C</vt:lpwstr>
  </property>
  <property fmtid="{D5CDD505-2E9C-101B-9397-08002B2CF9AE}" pid="7" name="TaxKeywordTaxHTField">
    <vt:lpwstr/>
  </property>
  <property fmtid="{D5CDD505-2E9C-101B-9397-08002B2CF9AE}" pid="8" name="_dlc_DocIdItemGuid">
    <vt:lpwstr>88d3200d-bbf3-4752-a1b0-68e23bbf45a9</vt:lpwstr>
  </property>
  <property fmtid="{D5CDD505-2E9C-101B-9397-08002B2CF9AE}" pid="9" name="MSIP_Label_f42aa342-8706-4288-bd11-ebb85995028c_Enabled">
    <vt:lpwstr>True</vt:lpwstr>
  </property>
  <property fmtid="{D5CDD505-2E9C-101B-9397-08002B2CF9AE}" pid="10" name="MSIP_Label_f42aa342-8706-4288-bd11-ebb85995028c_SiteId">
    <vt:lpwstr>72f988bf-86f1-41af-91ab-2d7cd011db47</vt:lpwstr>
  </property>
  <property fmtid="{D5CDD505-2E9C-101B-9397-08002B2CF9AE}" pid="11" name="MSIP_Label_f42aa342-8706-4288-bd11-ebb85995028c_Owner">
    <vt:lpwstr>byildiz@microsoft.com</vt:lpwstr>
  </property>
  <property fmtid="{D5CDD505-2E9C-101B-9397-08002B2CF9AE}" pid="12" name="MSIP_Label_f42aa342-8706-4288-bd11-ebb85995028c_SetDate">
    <vt:lpwstr>2017-12-22T20:12:13.2129458Z</vt:lpwstr>
  </property>
  <property fmtid="{D5CDD505-2E9C-101B-9397-08002B2CF9AE}" pid="13" name="MSIP_Label_f42aa342-8706-4288-bd11-ebb85995028c_Name">
    <vt:lpwstr>General</vt:lpwstr>
  </property>
  <property fmtid="{D5CDD505-2E9C-101B-9397-08002B2CF9AE}" pid="14" name="MSIP_Label_f42aa342-8706-4288-bd11-ebb85995028c_Application">
    <vt:lpwstr>Microsoft Azure Information Protection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